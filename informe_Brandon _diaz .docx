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296E" w14:textId="3030F60F" w:rsidR="00130D6E" w:rsidRPr="002858C2" w:rsidRDefault="0036425C" w:rsidP="005B1A90">
      <w:pPr>
        <w:pStyle w:val="TtuloInforme"/>
        <w:ind w:left="284" w:right="168"/>
        <w:rPr>
          <w:lang w:val="es-CL"/>
        </w:rPr>
      </w:pPr>
      <w:r>
        <w:rPr>
          <w:lang w:val="es-CL"/>
        </w:rPr>
        <w:t>Ordenamiento de arreglo de enteros con SIMD</w:t>
      </w:r>
    </w:p>
    <w:p w14:paraId="6C1B4F24" w14:textId="1E4327D1" w:rsidR="00870AFC" w:rsidRPr="002858C2" w:rsidRDefault="0036425C" w:rsidP="005B1A90">
      <w:pPr>
        <w:pStyle w:val="autores"/>
        <w:ind w:left="284" w:right="168"/>
        <w:rPr>
          <w:lang w:val="es-CL"/>
        </w:rPr>
      </w:pPr>
      <w:r>
        <w:rPr>
          <w:lang w:val="es-CL"/>
        </w:rPr>
        <w:t>Brandon Diaz Videla</w:t>
      </w:r>
      <w:r w:rsidR="001C1430" w:rsidRPr="002858C2">
        <w:rPr>
          <w:lang w:val="es-CL"/>
        </w:rPr>
        <w:t xml:space="preserve">, </w:t>
      </w:r>
      <w:r>
        <w:rPr>
          <w:lang w:val="es-CL"/>
        </w:rPr>
        <w:t>brandon.diaz</w:t>
      </w:r>
      <w:r w:rsidR="001C1430" w:rsidRPr="002858C2">
        <w:rPr>
          <w:lang w:val="es-CL"/>
        </w:rPr>
        <w:t>@</w:t>
      </w:r>
      <w:r>
        <w:rPr>
          <w:lang w:val="es-CL"/>
        </w:rPr>
        <w:t>alumnos.uv</w:t>
      </w:r>
      <w:r w:rsidR="001C1430" w:rsidRPr="002858C2">
        <w:rPr>
          <w:lang w:val="es-CL"/>
        </w:rPr>
        <w:t>.c</w:t>
      </w:r>
      <w:r>
        <w:rPr>
          <w:lang w:val="es-CL"/>
        </w:rPr>
        <w:t>l</w:t>
      </w:r>
    </w:p>
    <w:p w14:paraId="6EB80924" w14:textId="50CB4D25" w:rsidR="00130D6E" w:rsidRPr="002858C2" w:rsidRDefault="00FA108A" w:rsidP="005B1A90">
      <w:pPr>
        <w:pStyle w:val="Resumen"/>
        <w:ind w:left="284" w:right="168"/>
        <w:rPr>
          <w:lang w:val="es-CL"/>
        </w:rPr>
      </w:pPr>
      <w:r w:rsidRPr="002858C2">
        <w:rPr>
          <w:b/>
          <w:lang w:val="es-CL"/>
        </w:rPr>
        <w:t>Resumen</w:t>
      </w:r>
      <w:r w:rsidR="00130D6E" w:rsidRPr="002858C2">
        <w:rPr>
          <w:b/>
          <w:lang w:val="es-CL"/>
        </w:rPr>
        <w:t xml:space="preserve">: </w:t>
      </w:r>
      <w:r w:rsidR="008F1F37">
        <w:rPr>
          <w:b/>
          <w:lang w:val="es-CL"/>
        </w:rPr>
        <w:t>en ese trabajo se implementará un algoritmo de ordenamiento utilizando SIMD ósea funciones intrínsecas del procesador, que utiliza la memoria vectorial de esta para poder acelerar cierto tipo de algoritmo. Para esto se implemento un algoritmo de ordenamiento para conjuntos de 16 números utilizando estas funciones intrínsecas de Intel y se midió el tiempo de ejecución de estas pruebas para determinar si es eficiente o no implementar un algoritmo de ordenamiento basado en SIMD.</w:t>
      </w:r>
    </w:p>
    <w:p w14:paraId="2543AE07" w14:textId="77777777" w:rsidR="00130D6E" w:rsidRPr="002858C2" w:rsidRDefault="00130D6E" w:rsidP="005B1A90">
      <w:pPr>
        <w:pStyle w:val="line"/>
        <w:ind w:left="284" w:right="168"/>
        <w:rPr>
          <w:lang w:val="es-CL"/>
        </w:rPr>
      </w:pPr>
    </w:p>
    <w:p w14:paraId="3A0DE309" w14:textId="77777777" w:rsidR="00130D6E" w:rsidRDefault="00130D6E" w:rsidP="005B1A90">
      <w:pPr>
        <w:pStyle w:val="Ttulo1"/>
        <w:ind w:left="284" w:right="168" w:firstLine="0"/>
      </w:pPr>
      <w:r w:rsidRPr="007F2582">
        <w:t>Introduc</w:t>
      </w:r>
      <w:r w:rsidR="00B17B1E">
        <w:t>ció</w:t>
      </w:r>
      <w:r w:rsidRPr="007F2582">
        <w:t>n</w:t>
      </w:r>
    </w:p>
    <w:p w14:paraId="01EA583C" w14:textId="412E8A6B" w:rsidR="00BA1494" w:rsidRPr="002858C2" w:rsidRDefault="002858C2" w:rsidP="00BA1494">
      <w:pPr>
        <w:ind w:left="284" w:right="168"/>
        <w:rPr>
          <w:lang w:val="es-CL"/>
        </w:rPr>
      </w:pPr>
      <w:r w:rsidRPr="002858C2">
        <w:rPr>
          <w:lang w:val="es-CL"/>
        </w:rPr>
        <w:t>La programación paralela se p</w:t>
      </w:r>
      <w:r>
        <w:rPr>
          <w:lang w:val="es-CL"/>
        </w:rPr>
        <w:t xml:space="preserve">uede llevar a cabo de muchas maneras, por </w:t>
      </w:r>
      <w:r w:rsidR="00424CD7">
        <w:rPr>
          <w:lang w:val="es-CL"/>
        </w:rPr>
        <w:t>ejemplo,</w:t>
      </w:r>
      <w:r>
        <w:rPr>
          <w:lang w:val="es-CL"/>
        </w:rPr>
        <w:t xml:space="preserve"> con hilos, que estos están dentro de cada Core de un procesador, haciendo que cada hilo haga una tarea para luego unir los resultado, con Cores físicos, que es casi lo mismo que los threads y finalmente lo que utilizaremos ahora con intrínsecas del procesador, en este caso de Intel. Las intrínsecas si bien están consideradas dentro de la programación paralela, no lo son tanto como los threads o Cores de los procesadores, ya que no pueden hacer 2 tareas simultaneas, pero lo que si pueden hacer es realizar una operación sobre un conjunto de datos en 1 solo ciclo de procesador. Entonces por ejemplo antes hacer una suba de 8 números, que nos tomaría 5 ciclos de procesador, ahora con la intrínseca correcta nos puede tomar hasta 1 solo ciclo realizar esta suma, lo que se traduce en optimización de tiempo.</w:t>
      </w:r>
      <w:r w:rsidR="004D44E6">
        <w:rPr>
          <w:lang w:val="es-CL"/>
        </w:rPr>
        <w:t xml:space="preserve"> Entonces el experimento que haremos será el de ordenar una cantidad de </w:t>
      </w:r>
      <w:r w:rsidR="00BA1494">
        <w:rPr>
          <w:lang w:val="es-CL"/>
        </w:rPr>
        <w:t>números</w:t>
      </w:r>
      <w:r w:rsidR="004D44E6">
        <w:rPr>
          <w:lang w:val="es-CL"/>
        </w:rPr>
        <w:t xml:space="preserve"> utilizando estas intrínsecas para “optimizar” el tiempo de ordenamiento. </w:t>
      </w:r>
    </w:p>
    <w:p w14:paraId="3D97625A" w14:textId="1557D76F" w:rsidR="00130D6E" w:rsidRPr="00A60CC4" w:rsidRDefault="00A60CC4" w:rsidP="005B1A90">
      <w:pPr>
        <w:pStyle w:val="Ttulo1"/>
        <w:ind w:left="284" w:right="168" w:firstLine="0"/>
        <w:rPr>
          <w:lang w:val="es-CL"/>
        </w:rPr>
      </w:pPr>
      <w:r w:rsidRPr="00A60CC4">
        <w:rPr>
          <w:lang w:val="es-CL"/>
        </w:rPr>
        <w:t>Componentes del entorno de p</w:t>
      </w:r>
      <w:r>
        <w:rPr>
          <w:lang w:val="es-CL"/>
        </w:rPr>
        <w:t>ruebas</w:t>
      </w:r>
    </w:p>
    <w:p w14:paraId="74004664" w14:textId="77777777" w:rsidR="001C5F45" w:rsidRDefault="001C5F45" w:rsidP="001C5F45">
      <w:pPr>
        <w:ind w:left="284" w:right="168"/>
        <w:rPr>
          <w:lang w:val="es-CL"/>
        </w:rPr>
      </w:pPr>
      <w:r>
        <w:rPr>
          <w:lang w:val="es-CL"/>
        </w:rPr>
        <w:t>Para la realización de este trabajo se utilizará el servidor facilitado por la universidad de Valparaíso, que tiene los siguientes componentes técnicos.</w:t>
      </w:r>
    </w:p>
    <w:p w14:paraId="499966A2" w14:textId="77777777" w:rsidR="001C5F45" w:rsidRPr="001C5F45" w:rsidRDefault="001C5F45" w:rsidP="001C5F45">
      <w:pPr>
        <w:ind w:left="284" w:right="168"/>
      </w:pPr>
      <w:r w:rsidRPr="001C5F45">
        <w:t xml:space="preserve">CPU </w:t>
      </w:r>
      <w:r w:rsidRPr="002858C2">
        <w:rPr>
          <w:lang w:val="es-CL"/>
        </w:rPr>
        <w:sym w:font="Wingdings" w:char="F0E0"/>
      </w:r>
      <w:r w:rsidRPr="001C5F45">
        <w:t xml:space="preserve"> Intel ® Xeon ® Platinum 8260 CPU @ 2.4GHz</w:t>
      </w:r>
    </w:p>
    <w:p w14:paraId="1D033BE1" w14:textId="77777777" w:rsidR="001C5F45" w:rsidRPr="001C5F45" w:rsidRDefault="001C5F45" w:rsidP="001C5F45">
      <w:pPr>
        <w:ind w:left="284" w:right="168"/>
      </w:pPr>
      <w:r w:rsidRPr="001C5F45">
        <w:t xml:space="preserve">Sockets(s) </w:t>
      </w:r>
      <w:r w:rsidRPr="002858C2">
        <w:rPr>
          <w:lang w:val="es-CL"/>
        </w:rPr>
        <w:sym w:font="Wingdings" w:char="F0E0"/>
      </w:r>
      <w:r w:rsidRPr="001C5F45">
        <w:t xml:space="preserve"> 16</w:t>
      </w:r>
    </w:p>
    <w:p w14:paraId="201CF737" w14:textId="77777777" w:rsidR="001C5F45" w:rsidRPr="001C5F45" w:rsidRDefault="001C5F45" w:rsidP="001C5F45">
      <w:pPr>
        <w:ind w:left="284" w:right="168"/>
      </w:pPr>
      <w:r w:rsidRPr="001C5F45">
        <w:t xml:space="preserve">Core(s) por socket </w:t>
      </w:r>
      <w:r w:rsidRPr="002858C2">
        <w:rPr>
          <w:lang w:val="es-CL"/>
        </w:rPr>
        <w:sym w:font="Wingdings" w:char="F0E0"/>
      </w:r>
      <w:r w:rsidRPr="001C5F45">
        <w:t xml:space="preserve"> 1</w:t>
      </w:r>
    </w:p>
    <w:p w14:paraId="1244AF9B" w14:textId="77777777" w:rsidR="001C5F45" w:rsidRPr="001C5F45" w:rsidRDefault="001C5F45" w:rsidP="001C5F45">
      <w:pPr>
        <w:ind w:left="284" w:right="168"/>
      </w:pPr>
      <w:r w:rsidRPr="001C5F45">
        <w:t xml:space="preserve">Thread(s) por core </w:t>
      </w:r>
      <w:r w:rsidRPr="002858C2">
        <w:rPr>
          <w:lang w:val="es-CL"/>
        </w:rPr>
        <w:sym w:font="Wingdings" w:char="F0E0"/>
      </w:r>
      <w:r w:rsidRPr="001C5F45">
        <w:t xml:space="preserve"> 1</w:t>
      </w:r>
    </w:p>
    <w:p w14:paraId="32957F84" w14:textId="77777777" w:rsidR="00A60CC4" w:rsidRDefault="001C5F45" w:rsidP="001C5F45">
      <w:pPr>
        <w:ind w:left="284" w:right="168"/>
        <w:rPr>
          <w:lang w:val="es-CL"/>
        </w:rPr>
      </w:pPr>
      <w:r>
        <w:rPr>
          <w:lang w:val="es-CL"/>
        </w:rPr>
        <w:t xml:space="preserve">Arquitectura </w:t>
      </w:r>
      <w:r w:rsidRPr="004D44E6">
        <w:rPr>
          <w:lang w:val="es-CL"/>
        </w:rPr>
        <w:sym w:font="Wingdings" w:char="F0E0"/>
      </w:r>
      <w:r>
        <w:rPr>
          <w:lang w:val="es-CL"/>
        </w:rPr>
        <w:t xml:space="preserve"> x86_64</w:t>
      </w:r>
    </w:p>
    <w:p w14:paraId="54E79471" w14:textId="404D378D" w:rsidR="00A60CC4" w:rsidRDefault="00A60CC4" w:rsidP="001C5F45">
      <w:pPr>
        <w:pStyle w:val="Ttulo1"/>
        <w:ind w:left="284" w:right="168" w:firstLine="0"/>
      </w:pPr>
      <w:r>
        <w:t>Desarrollo</w:t>
      </w:r>
    </w:p>
    <w:p w14:paraId="0A315807" w14:textId="6BCA32B8" w:rsidR="00C73344" w:rsidRDefault="00C73344" w:rsidP="00C73344">
      <w:pPr>
        <w:ind w:left="284"/>
        <w:rPr>
          <w:lang w:val="es-CL"/>
        </w:rPr>
      </w:pPr>
      <w:r>
        <w:rPr>
          <w:lang w:val="es-CL"/>
        </w:rPr>
        <w:t>Para la realización de este algoritmo se utilizaron redes de ordenamiento, ordenadores bitonicos, y redes de ordenamientos bitonico, de esta manera el arreglo total se puede preordenar en grupos de 16 números ordenados entre si, para aligerar la carga de la función que finalmente lo ordenara.</w:t>
      </w:r>
    </w:p>
    <w:p w14:paraId="42C2FF02" w14:textId="77777777" w:rsidR="00FC7280" w:rsidRPr="00C83E4B" w:rsidRDefault="00FC7280" w:rsidP="00FC7280">
      <w:pPr>
        <w:ind w:left="284" w:right="168"/>
        <w:rPr>
          <w:lang w:val="es-CL"/>
        </w:rPr>
      </w:pPr>
    </w:p>
    <w:p w14:paraId="4DBDC884" w14:textId="56B81637" w:rsidR="00FC7280" w:rsidRDefault="00FC7280" w:rsidP="00FC7280">
      <w:pPr>
        <w:pStyle w:val="figure"/>
        <w:keepNext/>
        <w:ind w:left="284" w:right="168"/>
      </w:pPr>
      <w:r>
        <w:rPr>
          <w:noProof/>
          <w:lang w:val="es-CL"/>
        </w:rPr>
        <w:lastRenderedPageBreak/>
        <w:drawing>
          <wp:inline distT="0" distB="0" distL="0" distR="0" wp14:anchorId="257D2F67" wp14:editId="3104BE57">
            <wp:extent cx="2805814" cy="3971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6090" cy="3986472"/>
                    </a:xfrm>
                    <a:prstGeom prst="rect">
                      <a:avLst/>
                    </a:prstGeom>
                    <a:noFill/>
                    <a:ln>
                      <a:noFill/>
                    </a:ln>
                  </pic:spPr>
                </pic:pic>
              </a:graphicData>
            </a:graphic>
          </wp:inline>
        </w:drawing>
      </w:r>
    </w:p>
    <w:p w14:paraId="04C2532A" w14:textId="58E99646" w:rsidR="00FC7280" w:rsidRDefault="00FC7280" w:rsidP="00FC7280">
      <w:pPr>
        <w:pStyle w:val="figurecaption"/>
        <w:ind w:left="284" w:right="168"/>
        <w:rPr>
          <w:lang w:val="es-CL"/>
        </w:rPr>
      </w:pPr>
      <w:bookmarkStart w:id="0" w:name="_Ref68685333"/>
      <w:r w:rsidRPr="00FC7280">
        <w:rPr>
          <w:b/>
          <w:bCs/>
          <w:lang w:val="es-CL"/>
        </w:rPr>
        <w:t xml:space="preserve">Figura </w:t>
      </w:r>
      <w:r w:rsidRPr="00A97B22">
        <w:rPr>
          <w:b/>
          <w:bCs/>
        </w:rPr>
        <w:fldChar w:fldCharType="begin"/>
      </w:r>
      <w:r w:rsidRPr="00FC7280">
        <w:rPr>
          <w:b/>
          <w:bCs/>
          <w:lang w:val="es-CL"/>
        </w:rPr>
        <w:instrText xml:space="preserve"> SEQ Figura \* ARABIC </w:instrText>
      </w:r>
      <w:r w:rsidRPr="00A97B22">
        <w:rPr>
          <w:b/>
          <w:bCs/>
        </w:rPr>
        <w:fldChar w:fldCharType="separate"/>
      </w:r>
      <w:r w:rsidR="00017564">
        <w:rPr>
          <w:b/>
          <w:bCs/>
          <w:noProof/>
          <w:lang w:val="es-CL"/>
        </w:rPr>
        <w:t>1</w:t>
      </w:r>
      <w:r w:rsidRPr="00A97B22">
        <w:rPr>
          <w:b/>
          <w:bCs/>
        </w:rPr>
        <w:fldChar w:fldCharType="end"/>
      </w:r>
      <w:bookmarkEnd w:id="0"/>
      <w:r w:rsidRPr="00FC7280">
        <w:rPr>
          <w:b/>
          <w:bCs/>
          <w:lang w:val="es-CL"/>
        </w:rPr>
        <w:t>.</w:t>
      </w:r>
      <w:r w:rsidRPr="00FC7280">
        <w:rPr>
          <w:lang w:val="es-CL"/>
        </w:rPr>
        <w:t xml:space="preserve"> </w:t>
      </w:r>
      <w:r>
        <w:rPr>
          <w:lang w:val="es-CL"/>
        </w:rPr>
        <w:t>En este diagrama de flujo se puede ver el funcionamiento del algoritmo a alto nivel</w:t>
      </w:r>
    </w:p>
    <w:p w14:paraId="4B40BE11" w14:textId="13C14A1B" w:rsidR="00057872" w:rsidRDefault="00057872" w:rsidP="00057872">
      <w:pPr>
        <w:pStyle w:val="Ttulo2"/>
        <w:ind w:left="284" w:right="168" w:firstLine="0"/>
      </w:pPr>
      <w:r>
        <w:t>Sorting network</w:t>
      </w:r>
    </w:p>
    <w:p w14:paraId="7944A7F3" w14:textId="68C3B6EF" w:rsidR="00057872" w:rsidRDefault="00057872" w:rsidP="00057872">
      <w:pPr>
        <w:ind w:left="284"/>
        <w:rPr>
          <w:lang w:val="es-CL"/>
        </w:rPr>
      </w:pPr>
      <w:r w:rsidRPr="00057872">
        <w:rPr>
          <w:lang w:val="es-CL"/>
        </w:rPr>
        <w:t xml:space="preserve">Una red de ordenamiento </w:t>
      </w:r>
      <w:r>
        <w:rPr>
          <w:lang w:val="es-CL"/>
        </w:rPr>
        <w:t>es un conjunto de pasos para que un numero fijo de pasos y números sean ordenados. En este caso usaremos una red de ordenamiento de 4 números, pero al momento de implementarla para utilizar vectores ordenaremos 16 números en vez de solo 4, en la misma cantidad de ciclos que si fueran 4 números.</w:t>
      </w:r>
    </w:p>
    <w:p w14:paraId="374DE7D6" w14:textId="73450821" w:rsidR="00C21DF0" w:rsidRDefault="00057872" w:rsidP="00057872">
      <w:pPr>
        <w:ind w:left="284"/>
        <w:rPr>
          <w:lang w:val="es-CL"/>
        </w:rPr>
      </w:pPr>
      <w:r>
        <w:rPr>
          <w:lang w:val="es-CL"/>
        </w:rPr>
        <w:t>Para explicarlo mejor se utilizará un ejemplo.</w:t>
      </w:r>
    </w:p>
    <w:p w14:paraId="3A55BFD1" w14:textId="77777777" w:rsidR="00C21DF0" w:rsidRDefault="00C21DF0">
      <w:pPr>
        <w:suppressAutoHyphens w:val="0"/>
        <w:adjustRightInd/>
        <w:snapToGrid/>
        <w:spacing w:after="0" w:line="240" w:lineRule="auto"/>
        <w:jc w:val="left"/>
        <w:rPr>
          <w:lang w:val="es-CL"/>
        </w:rPr>
      </w:pPr>
      <w:r>
        <w:rPr>
          <w:lang w:val="es-CL"/>
        </w:rPr>
        <w:br w:type="page"/>
      </w:r>
    </w:p>
    <w:p w14:paraId="1218222F" w14:textId="70425DF5" w:rsidR="00B0701F" w:rsidRPr="003A11E6" w:rsidRDefault="00B0701F" w:rsidP="00B0701F">
      <w:pPr>
        <w:pStyle w:val="Ttulo3"/>
        <w:ind w:left="284" w:right="168" w:firstLine="0"/>
      </w:pPr>
      <w:r>
        <w:lastRenderedPageBreak/>
        <w:t>Paso 1</w:t>
      </w:r>
    </w:p>
    <w:p w14:paraId="7315524D" w14:textId="77777777" w:rsidR="00B0701F" w:rsidRPr="00B0701F" w:rsidRDefault="00057872" w:rsidP="00B0701F">
      <w:pPr>
        <w:ind w:left="284" w:right="168"/>
        <w:rPr>
          <w:lang w:val="es-CL"/>
        </w:rPr>
      </w:pPr>
      <w:r>
        <w:rPr>
          <w:lang w:val="es-CL"/>
        </w:rPr>
        <w:t>Se tienen 4 números {26,84,56,37} y el paso es comparar la posición 1 con la posición 3, y la posición 2 con la posición 4, con la operación máximo y mínimo, esto quiere decir que a un lado de la comparación siempre dejara el numero menor, y al otro lado siempre dejara el valor mayor</w:t>
      </w:r>
      <w:r w:rsidR="00B0701F">
        <w:rPr>
          <w:lang w:val="es-CL"/>
        </w:rPr>
        <w:t>, así como se puede observar en la figura a continuación.</w:t>
      </w:r>
    </w:p>
    <w:p w14:paraId="140344BE" w14:textId="37828191" w:rsidR="00B0701F" w:rsidRDefault="00B0701F" w:rsidP="00B0701F">
      <w:pPr>
        <w:pStyle w:val="figure"/>
        <w:keepNext/>
        <w:ind w:left="284" w:right="168"/>
      </w:pPr>
      <w:r>
        <w:rPr>
          <w:b/>
          <w:bCs/>
          <w:noProof/>
          <w:snapToGrid/>
          <w:sz w:val="18"/>
          <w:lang w:val="es-CL"/>
        </w:rPr>
        <w:drawing>
          <wp:inline distT="0" distB="0" distL="0" distR="0" wp14:anchorId="7E7FEA90" wp14:editId="10FB2122">
            <wp:extent cx="2669723" cy="2657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0692" cy="2698256"/>
                    </a:xfrm>
                    <a:prstGeom prst="rect">
                      <a:avLst/>
                    </a:prstGeom>
                    <a:noFill/>
                    <a:ln>
                      <a:noFill/>
                    </a:ln>
                  </pic:spPr>
                </pic:pic>
              </a:graphicData>
            </a:graphic>
          </wp:inline>
        </w:drawing>
      </w:r>
    </w:p>
    <w:p w14:paraId="0D7254A8" w14:textId="28A6EE23" w:rsidR="00B0701F" w:rsidRDefault="00B0701F" w:rsidP="00B0701F">
      <w:pPr>
        <w:pStyle w:val="figurecaption"/>
        <w:ind w:left="284" w:right="168"/>
        <w:rPr>
          <w:lang w:val="es-CL"/>
        </w:rPr>
      </w:pPr>
      <w:r>
        <w:rPr>
          <w:b/>
          <w:bCs/>
          <w:lang w:val="es-CL"/>
        </w:rPr>
        <w:t xml:space="preserve">Figura 2. </w:t>
      </w:r>
      <w:r>
        <w:rPr>
          <w:lang w:val="es-CL"/>
        </w:rPr>
        <w:t>Primer paso sorting network</w:t>
      </w:r>
    </w:p>
    <w:p w14:paraId="28925BB3" w14:textId="06EEBDF6" w:rsidR="00B0701F" w:rsidRPr="003A11E6" w:rsidRDefault="00B0701F" w:rsidP="00B0701F">
      <w:pPr>
        <w:pStyle w:val="Ttulo3"/>
        <w:ind w:left="284" w:right="168" w:firstLine="0"/>
      </w:pPr>
      <w:r>
        <w:t>Paso 2</w:t>
      </w:r>
    </w:p>
    <w:p w14:paraId="270A7023" w14:textId="6B7D2BAD" w:rsidR="00B0701F" w:rsidRDefault="00B0701F" w:rsidP="00B0701F">
      <w:pPr>
        <w:pStyle w:val="figurecaption"/>
        <w:ind w:left="284" w:right="168"/>
        <w:jc w:val="both"/>
        <w:rPr>
          <w:lang w:val="es-CL"/>
        </w:rPr>
      </w:pPr>
      <w:r>
        <w:rPr>
          <w:lang w:val="es-CL"/>
        </w:rPr>
        <w:t>Luego con el resultado hacemos la operación máximo/mínimo entre las posiciones 1 y 2, y entre las posiciones 3 y 4 como se muestra a continuación.</w:t>
      </w:r>
    </w:p>
    <w:p w14:paraId="661F98BE" w14:textId="39E18147" w:rsidR="00B0701F" w:rsidRDefault="00C21DF0" w:rsidP="00B0701F">
      <w:pPr>
        <w:pStyle w:val="figure"/>
        <w:keepNext/>
        <w:ind w:left="284" w:right="168"/>
      </w:pPr>
      <w:r>
        <w:rPr>
          <w:noProof/>
        </w:rPr>
        <w:drawing>
          <wp:inline distT="0" distB="0" distL="0" distR="0" wp14:anchorId="1B296520" wp14:editId="2A789D1C">
            <wp:extent cx="2543175" cy="271856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5830" cy="2732094"/>
                    </a:xfrm>
                    <a:prstGeom prst="rect">
                      <a:avLst/>
                    </a:prstGeom>
                    <a:noFill/>
                    <a:ln>
                      <a:noFill/>
                    </a:ln>
                  </pic:spPr>
                </pic:pic>
              </a:graphicData>
            </a:graphic>
          </wp:inline>
        </w:drawing>
      </w:r>
    </w:p>
    <w:p w14:paraId="65339593" w14:textId="6BECD4B7" w:rsidR="00C21DF0" w:rsidRDefault="00B0701F" w:rsidP="00B0701F">
      <w:pPr>
        <w:pStyle w:val="figurecaption"/>
        <w:ind w:left="284" w:right="168"/>
        <w:rPr>
          <w:lang w:val="es-CL"/>
        </w:rPr>
      </w:pPr>
      <w:r>
        <w:rPr>
          <w:b/>
          <w:bCs/>
          <w:lang w:val="es-CL"/>
        </w:rPr>
        <w:t xml:space="preserve">Figura 3. </w:t>
      </w:r>
      <w:r>
        <w:rPr>
          <w:lang w:val="es-CL"/>
        </w:rPr>
        <w:t xml:space="preserve"> Segundo paso sorting network</w:t>
      </w:r>
    </w:p>
    <w:p w14:paraId="77A95628" w14:textId="77777777" w:rsidR="00C21DF0" w:rsidRDefault="00C21DF0">
      <w:pPr>
        <w:suppressAutoHyphens w:val="0"/>
        <w:adjustRightInd/>
        <w:snapToGrid/>
        <w:spacing w:after="0" w:line="240" w:lineRule="auto"/>
        <w:jc w:val="left"/>
        <w:rPr>
          <w:snapToGrid/>
          <w:sz w:val="18"/>
          <w:szCs w:val="20"/>
          <w:lang w:val="es-CL"/>
        </w:rPr>
      </w:pPr>
      <w:r>
        <w:rPr>
          <w:lang w:val="es-CL"/>
        </w:rPr>
        <w:br w:type="page"/>
      </w:r>
    </w:p>
    <w:p w14:paraId="11D7D5F2" w14:textId="4C9FABDC" w:rsidR="00C21DF0" w:rsidRDefault="00B0701F" w:rsidP="00C21DF0">
      <w:pPr>
        <w:pStyle w:val="Ttulo3"/>
        <w:ind w:left="284" w:right="168" w:firstLine="0"/>
      </w:pPr>
      <w:r>
        <w:lastRenderedPageBreak/>
        <w:t xml:space="preserve">Paso </w:t>
      </w:r>
      <w:r w:rsidR="00C21DF0">
        <w:t>3</w:t>
      </w:r>
    </w:p>
    <w:p w14:paraId="2490F9E7" w14:textId="3F20658C" w:rsidR="00C21DF0" w:rsidRDefault="00C21DF0" w:rsidP="00C21DF0">
      <w:pPr>
        <w:ind w:left="284"/>
        <w:rPr>
          <w:lang w:val="es-CL"/>
        </w:rPr>
      </w:pPr>
      <w:r w:rsidRPr="00C21DF0">
        <w:rPr>
          <w:lang w:val="es-CL"/>
        </w:rPr>
        <w:t xml:space="preserve">Finalmente se hace la </w:t>
      </w:r>
      <w:r>
        <w:rPr>
          <w:lang w:val="es-CL"/>
        </w:rPr>
        <w:t>comparación con los números “del medio” ósea los que están en las posiciones 2 y 3 y con esto nuestro conjunto de 4 números quedaran ordenados.</w:t>
      </w:r>
    </w:p>
    <w:p w14:paraId="3915D492" w14:textId="53B0FC60" w:rsidR="00C21DF0" w:rsidRDefault="00C21DF0" w:rsidP="00C21DF0">
      <w:pPr>
        <w:pStyle w:val="figure"/>
        <w:keepNext/>
        <w:ind w:left="284" w:right="168"/>
      </w:pPr>
      <w:r>
        <w:rPr>
          <w:noProof/>
          <w:lang w:val="es-CL"/>
        </w:rPr>
        <w:drawing>
          <wp:inline distT="0" distB="0" distL="0" distR="0" wp14:anchorId="47CECF9B" wp14:editId="57C1418F">
            <wp:extent cx="2438400" cy="25732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0343" cy="2585818"/>
                    </a:xfrm>
                    <a:prstGeom prst="rect">
                      <a:avLst/>
                    </a:prstGeom>
                    <a:noFill/>
                    <a:ln>
                      <a:noFill/>
                    </a:ln>
                  </pic:spPr>
                </pic:pic>
              </a:graphicData>
            </a:graphic>
          </wp:inline>
        </w:drawing>
      </w:r>
    </w:p>
    <w:p w14:paraId="1588BA16" w14:textId="0A12B7E0" w:rsidR="00C21DF0" w:rsidRDefault="00C21DF0" w:rsidP="00C21DF0">
      <w:pPr>
        <w:pStyle w:val="figurecaption"/>
        <w:ind w:left="284" w:right="168"/>
        <w:rPr>
          <w:lang w:val="es-CL"/>
        </w:rPr>
      </w:pPr>
      <w:r>
        <w:rPr>
          <w:b/>
          <w:bCs/>
          <w:lang w:val="es-CL"/>
        </w:rPr>
        <w:t xml:space="preserve">Figura 3. </w:t>
      </w:r>
      <w:r>
        <w:rPr>
          <w:lang w:val="es-CL"/>
        </w:rPr>
        <w:t xml:space="preserve"> Tercer paso sorting network</w:t>
      </w:r>
    </w:p>
    <w:p w14:paraId="42651256" w14:textId="00AD20F2" w:rsidR="00C21DF0" w:rsidRDefault="00C21DF0" w:rsidP="00C21DF0">
      <w:pPr>
        <w:pStyle w:val="Ttulo3"/>
        <w:ind w:left="284" w:right="168" w:firstLine="0"/>
        <w:rPr>
          <w:lang w:val="es-CL"/>
        </w:rPr>
      </w:pPr>
      <w:r w:rsidRPr="00C21DF0">
        <w:rPr>
          <w:lang w:val="es-CL"/>
        </w:rPr>
        <w:t>Vista complete de la s</w:t>
      </w:r>
      <w:r>
        <w:rPr>
          <w:lang w:val="es-CL"/>
        </w:rPr>
        <w:t>orting network</w:t>
      </w:r>
    </w:p>
    <w:p w14:paraId="420D6681" w14:textId="6A528DF1" w:rsidR="00C21DF0" w:rsidRDefault="00C21DF0" w:rsidP="00C21DF0">
      <w:pPr>
        <w:pStyle w:val="figure"/>
        <w:keepNext/>
        <w:ind w:left="284" w:right="168"/>
      </w:pPr>
      <w:r>
        <w:rPr>
          <w:noProof/>
          <w:lang w:val="es-CL"/>
        </w:rPr>
        <w:drawing>
          <wp:inline distT="0" distB="0" distL="0" distR="0" wp14:anchorId="3CD30B59" wp14:editId="7C1C346F">
            <wp:extent cx="6848475" cy="3009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8475" cy="3009900"/>
                    </a:xfrm>
                    <a:prstGeom prst="rect">
                      <a:avLst/>
                    </a:prstGeom>
                    <a:noFill/>
                    <a:ln>
                      <a:noFill/>
                    </a:ln>
                  </pic:spPr>
                </pic:pic>
              </a:graphicData>
            </a:graphic>
          </wp:inline>
        </w:drawing>
      </w:r>
    </w:p>
    <w:p w14:paraId="17222ACC" w14:textId="4C5C7D9F" w:rsidR="00C21DF0" w:rsidRDefault="00C21DF0" w:rsidP="00C21DF0">
      <w:pPr>
        <w:pStyle w:val="figurecaption"/>
        <w:ind w:left="284" w:right="168"/>
        <w:rPr>
          <w:lang w:val="es-CL"/>
        </w:rPr>
      </w:pPr>
      <w:r>
        <w:rPr>
          <w:b/>
          <w:bCs/>
          <w:lang w:val="es-CL"/>
        </w:rPr>
        <w:t xml:space="preserve">Figura 3. </w:t>
      </w:r>
      <w:r>
        <w:rPr>
          <w:lang w:val="es-CL"/>
        </w:rPr>
        <w:t xml:space="preserve"> sorting network completa</w:t>
      </w:r>
    </w:p>
    <w:p w14:paraId="134C0E97" w14:textId="77777777" w:rsidR="00C21DF0" w:rsidRDefault="00C21DF0">
      <w:pPr>
        <w:suppressAutoHyphens w:val="0"/>
        <w:adjustRightInd/>
        <w:snapToGrid/>
        <w:spacing w:after="0" w:line="240" w:lineRule="auto"/>
        <w:jc w:val="left"/>
        <w:rPr>
          <w:snapToGrid/>
          <w:sz w:val="18"/>
          <w:szCs w:val="20"/>
          <w:lang w:val="es-CL"/>
        </w:rPr>
      </w:pPr>
      <w:r>
        <w:rPr>
          <w:lang w:val="es-CL"/>
        </w:rPr>
        <w:br w:type="page"/>
      </w:r>
    </w:p>
    <w:p w14:paraId="2AF41D0D" w14:textId="3C6DC7FF" w:rsidR="00C21DF0" w:rsidRDefault="005D089A" w:rsidP="00C21DF0">
      <w:pPr>
        <w:pStyle w:val="Ttulo2"/>
        <w:numPr>
          <w:ilvl w:val="1"/>
          <w:numId w:val="34"/>
        </w:numPr>
        <w:ind w:right="168"/>
      </w:pPr>
      <w:r>
        <w:rPr>
          <w:lang w:val="es-CL"/>
        </w:rPr>
        <w:lastRenderedPageBreak/>
        <w:t xml:space="preserve">explicacion </w:t>
      </w:r>
      <w:r w:rsidR="00C21DF0">
        <w:t>vectorial sorting network</w:t>
      </w:r>
    </w:p>
    <w:p w14:paraId="529B9DEC" w14:textId="18EBE3EF" w:rsidR="00C21DF0" w:rsidRDefault="00C21DF0" w:rsidP="00C21DF0">
      <w:pPr>
        <w:rPr>
          <w:lang w:val="es-CL"/>
        </w:rPr>
      </w:pPr>
      <w:r w:rsidRPr="00C21DF0">
        <w:rPr>
          <w:lang w:val="es-CL"/>
        </w:rPr>
        <w:t>Para implementar esta sorting n</w:t>
      </w:r>
      <w:r>
        <w:rPr>
          <w:lang w:val="es-CL"/>
        </w:rPr>
        <w:t>etwork con procesamiento vectorial deberíamos tener 1 numero en cada vector para poder hacer las comparaciones, ya que no podemos realizar operaciones sobre el mismo vector, entonces tenemos que tomar 4 vectores para poder realizar estas operaciones. Pero como estos son vectores de 128bits pueden almacenar hasta 4 números, por lo que ordenaremos 4 grupos de 4 números al mismo tiempo.</w:t>
      </w:r>
    </w:p>
    <w:p w14:paraId="7C28E3A1" w14:textId="62B6F1EA" w:rsidR="00C21DF0" w:rsidRDefault="00C21DF0" w:rsidP="00C21DF0">
      <w:pPr>
        <w:pStyle w:val="figure"/>
        <w:keepNext/>
        <w:ind w:left="284" w:right="168"/>
      </w:pPr>
      <w:r w:rsidRPr="00C21DF0">
        <w:rPr>
          <w:noProof/>
        </w:rPr>
        <w:drawing>
          <wp:inline distT="0" distB="0" distL="0" distR="0" wp14:anchorId="1F6B8303" wp14:editId="7A8DDE3B">
            <wp:extent cx="4791744" cy="138131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744" cy="1381318"/>
                    </a:xfrm>
                    <a:prstGeom prst="rect">
                      <a:avLst/>
                    </a:prstGeom>
                  </pic:spPr>
                </pic:pic>
              </a:graphicData>
            </a:graphic>
          </wp:inline>
        </w:drawing>
      </w:r>
    </w:p>
    <w:p w14:paraId="47B18AA7" w14:textId="3EDF4C77" w:rsidR="00C21DF0" w:rsidRDefault="00C21DF0" w:rsidP="00C21DF0">
      <w:pPr>
        <w:pStyle w:val="figurecaption"/>
        <w:ind w:left="284" w:right="168"/>
        <w:rPr>
          <w:lang w:val="es-CL"/>
        </w:rPr>
      </w:pPr>
      <w:r>
        <w:rPr>
          <w:b/>
          <w:bCs/>
          <w:lang w:val="es-CL"/>
        </w:rPr>
        <w:t xml:space="preserve">Figura 3. </w:t>
      </w:r>
      <w:r>
        <w:rPr>
          <w:lang w:val="es-CL"/>
        </w:rPr>
        <w:t xml:space="preserve"> Vector de ejemplo</w:t>
      </w:r>
    </w:p>
    <w:p w14:paraId="5B8BEF1A" w14:textId="2B80EA15" w:rsidR="00A10FF9" w:rsidRDefault="00A10FF9" w:rsidP="00A10FF9">
      <w:pPr>
        <w:pStyle w:val="figure"/>
        <w:keepNext/>
        <w:ind w:left="284" w:right="168"/>
      </w:pPr>
      <w:r w:rsidRPr="00A10FF9">
        <w:rPr>
          <w:noProof/>
        </w:rPr>
        <w:drawing>
          <wp:inline distT="0" distB="0" distL="0" distR="0" wp14:anchorId="0BA104C5" wp14:editId="2A0F4D83">
            <wp:extent cx="2995173" cy="30194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490" cy="3024785"/>
                    </a:xfrm>
                    <a:prstGeom prst="rect">
                      <a:avLst/>
                    </a:prstGeom>
                  </pic:spPr>
                </pic:pic>
              </a:graphicData>
            </a:graphic>
          </wp:inline>
        </w:drawing>
      </w:r>
    </w:p>
    <w:p w14:paraId="226097AE" w14:textId="03363B92" w:rsidR="00A10FF9" w:rsidRDefault="00A10FF9" w:rsidP="00A10FF9">
      <w:pPr>
        <w:pStyle w:val="figurecaption"/>
        <w:ind w:left="284" w:right="168"/>
        <w:rPr>
          <w:lang w:val="es-CL"/>
        </w:rPr>
      </w:pPr>
      <w:r>
        <w:rPr>
          <w:b/>
          <w:bCs/>
          <w:lang w:val="es-CL"/>
        </w:rPr>
        <w:t xml:space="preserve">Figura 3. </w:t>
      </w:r>
      <w:r>
        <w:rPr>
          <w:lang w:val="es-CL"/>
        </w:rPr>
        <w:t xml:space="preserve"> 4 vectores posicionados como una matriz 4x4</w:t>
      </w:r>
    </w:p>
    <w:p w14:paraId="5297FE0B" w14:textId="584606BB" w:rsidR="00A10FF9" w:rsidRDefault="00A10FF9" w:rsidP="00A10FF9">
      <w:pPr>
        <w:pStyle w:val="figurecaption"/>
        <w:ind w:left="284" w:right="168"/>
        <w:jc w:val="both"/>
        <w:rPr>
          <w:lang w:val="es-CL"/>
        </w:rPr>
      </w:pPr>
      <w:r>
        <w:rPr>
          <w:lang w:val="es-CL"/>
        </w:rPr>
        <w:t>De esta manera al aplicar la sorting network de manera vectorial ordenaríamos columnas de números y no filas, pero lo haríamos en 5 operaciones siempre.</w:t>
      </w:r>
    </w:p>
    <w:p w14:paraId="418C4B39" w14:textId="07A9B218" w:rsidR="00A10FF9" w:rsidRDefault="00A10FF9" w:rsidP="00A10FF9">
      <w:pPr>
        <w:pStyle w:val="figure"/>
        <w:keepNext/>
        <w:ind w:left="284" w:right="168"/>
      </w:pPr>
      <w:r w:rsidRPr="00A10FF9">
        <w:rPr>
          <w:noProof/>
        </w:rPr>
        <w:lastRenderedPageBreak/>
        <w:drawing>
          <wp:inline distT="0" distB="0" distL="0" distR="0" wp14:anchorId="1422094E" wp14:editId="5D967F43">
            <wp:extent cx="3114675" cy="310845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5076" cy="3118839"/>
                    </a:xfrm>
                    <a:prstGeom prst="rect">
                      <a:avLst/>
                    </a:prstGeom>
                  </pic:spPr>
                </pic:pic>
              </a:graphicData>
            </a:graphic>
          </wp:inline>
        </w:drawing>
      </w:r>
    </w:p>
    <w:p w14:paraId="3E2EAF89" w14:textId="00404F9D" w:rsidR="00A10FF9" w:rsidRDefault="00A10FF9" w:rsidP="00A10FF9">
      <w:pPr>
        <w:pStyle w:val="figurecaption"/>
        <w:ind w:left="284" w:right="168"/>
        <w:rPr>
          <w:lang w:val="es-CL"/>
        </w:rPr>
      </w:pPr>
      <w:r>
        <w:rPr>
          <w:b/>
          <w:bCs/>
          <w:lang w:val="es-CL"/>
        </w:rPr>
        <w:t xml:space="preserve">Figura 3. </w:t>
      </w:r>
      <w:r>
        <w:rPr>
          <w:lang w:val="es-CL"/>
        </w:rPr>
        <w:t xml:space="preserve"> Matriz con las columnas marcadas por líneas rojas</w:t>
      </w:r>
    </w:p>
    <w:p w14:paraId="2CD821FF" w14:textId="0411593E" w:rsidR="00A10FF9" w:rsidRDefault="00A10FF9" w:rsidP="00A10FF9">
      <w:pPr>
        <w:pStyle w:val="figure"/>
        <w:keepNext/>
        <w:ind w:left="284" w:right="168"/>
      </w:pPr>
      <w:r w:rsidRPr="00A10FF9">
        <w:rPr>
          <w:noProof/>
        </w:rPr>
        <w:drawing>
          <wp:inline distT="0" distB="0" distL="0" distR="0" wp14:anchorId="289959BF" wp14:editId="55BCBA18">
            <wp:extent cx="2981325" cy="299329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3539" cy="3005561"/>
                    </a:xfrm>
                    <a:prstGeom prst="rect">
                      <a:avLst/>
                    </a:prstGeom>
                  </pic:spPr>
                </pic:pic>
              </a:graphicData>
            </a:graphic>
          </wp:inline>
        </w:drawing>
      </w:r>
    </w:p>
    <w:p w14:paraId="7A9CEF5A" w14:textId="48F0BDEA" w:rsidR="00A10FF9" w:rsidRDefault="00A10FF9" w:rsidP="00A10FF9">
      <w:pPr>
        <w:pStyle w:val="figurecaption"/>
        <w:ind w:left="284" w:right="168"/>
        <w:rPr>
          <w:lang w:val="es-CL"/>
        </w:rPr>
      </w:pPr>
      <w:r>
        <w:rPr>
          <w:b/>
          <w:bCs/>
          <w:lang w:val="es-CL"/>
        </w:rPr>
        <w:t xml:space="preserve">Figura 3. </w:t>
      </w:r>
      <w:r>
        <w:rPr>
          <w:lang w:val="es-CL"/>
        </w:rPr>
        <w:t xml:space="preserve"> Matriz después de aplicar la sorting network de manera vectorial</w:t>
      </w:r>
    </w:p>
    <w:p w14:paraId="01A3F022" w14:textId="6F56B2C4" w:rsidR="00901E1D" w:rsidRDefault="00A10FF9" w:rsidP="00901E1D">
      <w:pPr>
        <w:pStyle w:val="figurecaption"/>
        <w:ind w:left="284" w:right="168"/>
        <w:jc w:val="both"/>
        <w:rPr>
          <w:lang w:val="es-CL"/>
        </w:rPr>
      </w:pPr>
      <w:r>
        <w:rPr>
          <w:lang w:val="es-CL"/>
        </w:rPr>
        <w:t>Ahora tenemos una matriz con solo las columnas ordenadas de menor a mayor en ellas, sin ninguna relación entre columnas.</w:t>
      </w:r>
    </w:p>
    <w:p w14:paraId="6C14F180" w14:textId="77777777" w:rsidR="00901E1D" w:rsidRDefault="00901E1D">
      <w:pPr>
        <w:suppressAutoHyphens w:val="0"/>
        <w:adjustRightInd/>
        <w:snapToGrid/>
        <w:spacing w:after="0" w:line="240" w:lineRule="auto"/>
        <w:jc w:val="left"/>
        <w:rPr>
          <w:snapToGrid/>
          <w:sz w:val="18"/>
          <w:szCs w:val="20"/>
          <w:lang w:val="es-CL"/>
        </w:rPr>
      </w:pPr>
      <w:r>
        <w:rPr>
          <w:lang w:val="es-CL"/>
        </w:rPr>
        <w:br w:type="page"/>
      </w:r>
    </w:p>
    <w:p w14:paraId="71B1F477" w14:textId="22B1412A" w:rsidR="00901E1D" w:rsidRPr="00442634" w:rsidRDefault="005D089A" w:rsidP="00901E1D">
      <w:pPr>
        <w:pStyle w:val="Ttulo2"/>
        <w:numPr>
          <w:ilvl w:val="1"/>
          <w:numId w:val="34"/>
        </w:numPr>
        <w:ind w:right="168"/>
        <w:rPr>
          <w:lang w:val="es-CL"/>
        </w:rPr>
      </w:pPr>
      <w:r>
        <w:rPr>
          <w:lang w:val="es-CL"/>
        </w:rPr>
        <w:lastRenderedPageBreak/>
        <w:t>explicacion</w:t>
      </w:r>
      <w:r w:rsidR="00442634">
        <w:rPr>
          <w:lang w:val="es-CL"/>
        </w:rPr>
        <w:t xml:space="preserve"> </w:t>
      </w:r>
      <w:r w:rsidR="00442634" w:rsidRPr="00442634">
        <w:rPr>
          <w:lang w:val="es-CL"/>
        </w:rPr>
        <w:t>del</w:t>
      </w:r>
      <w:r w:rsidR="00901E1D" w:rsidRPr="00442634">
        <w:rPr>
          <w:lang w:val="es-CL"/>
        </w:rPr>
        <w:t xml:space="preserve"> bitonic sorter</w:t>
      </w:r>
    </w:p>
    <w:p w14:paraId="4DB8826B" w14:textId="0BE207B0" w:rsidR="00F11FF4" w:rsidRPr="00F11FF4" w:rsidRDefault="005D089A" w:rsidP="00F11FF4">
      <w:pPr>
        <w:pStyle w:val="Ttulo3"/>
        <w:ind w:left="284" w:right="168" w:firstLine="0"/>
        <w:rPr>
          <w:lang w:val="es-CL"/>
        </w:rPr>
      </w:pPr>
      <w:r>
        <w:rPr>
          <w:lang w:val="es-CL"/>
        </w:rPr>
        <w:t xml:space="preserve">explicacion </w:t>
      </w:r>
      <w:r w:rsidR="00F11FF4">
        <w:rPr>
          <w:lang w:val="es-CL"/>
        </w:rPr>
        <w:t>bitonic sorter paso 1</w:t>
      </w:r>
    </w:p>
    <w:p w14:paraId="21DF2BFB" w14:textId="35DA5A7F" w:rsidR="00901E1D" w:rsidRPr="007B1F02" w:rsidRDefault="00901E1D" w:rsidP="00F11FF4">
      <w:pPr>
        <w:ind w:left="284"/>
        <w:rPr>
          <w:lang w:val="es-MX"/>
        </w:rPr>
      </w:pPr>
      <w:r w:rsidRPr="00901E1D">
        <w:rPr>
          <w:lang w:val="es-CL"/>
        </w:rPr>
        <w:t>Un bitonic sorter o</w:t>
      </w:r>
      <w:r>
        <w:rPr>
          <w:lang w:val="es-CL"/>
        </w:rPr>
        <w:t xml:space="preserve">rdenador bitonico es un algoritmo que es capaz de ordenar 8 números que estén </w:t>
      </w:r>
      <w:r w:rsidR="005707A1">
        <w:rPr>
          <w:lang w:val="es-CL"/>
        </w:rPr>
        <w:t>preordenados</w:t>
      </w:r>
      <w:r>
        <w:rPr>
          <w:lang w:val="es-CL"/>
        </w:rPr>
        <w:t>, un grupo de 4 de menor a mayor y los otros 4 de mayor a menor.</w:t>
      </w:r>
      <w:r w:rsidR="005707A1">
        <w:rPr>
          <w:lang w:val="es-CL"/>
        </w:rPr>
        <w:t xml:space="preserve"> De esta manera este algoritmo será capaz de ordenar los 8 números siempre en la misma cantidad de pasos. Luego de tener los 2 vectores con 4 </w:t>
      </w:r>
      <w:r w:rsidR="00C83E4B">
        <w:rPr>
          <w:lang w:val="es-CL"/>
        </w:rPr>
        <w:t>números</w:t>
      </w:r>
      <w:r w:rsidR="005707A1">
        <w:rPr>
          <w:lang w:val="es-CL"/>
        </w:rPr>
        <w:t xml:space="preserve"> cada uno ordenados de la forma correcta hacemos operaciones de máximo y mínimo sobre ambos vectores.</w:t>
      </w:r>
    </w:p>
    <w:p w14:paraId="04937EF2" w14:textId="6367EBCA" w:rsidR="005707A1" w:rsidRDefault="005707A1" w:rsidP="005707A1">
      <w:pPr>
        <w:pStyle w:val="figure"/>
        <w:keepNext/>
        <w:ind w:left="284" w:right="168"/>
      </w:pPr>
      <w:r>
        <w:rPr>
          <w:noProof/>
        </w:rPr>
        <w:drawing>
          <wp:inline distT="0" distB="0" distL="0" distR="0" wp14:anchorId="50E32A9A" wp14:editId="61152951">
            <wp:extent cx="2552700" cy="273835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5610" cy="2741472"/>
                    </a:xfrm>
                    <a:prstGeom prst="rect">
                      <a:avLst/>
                    </a:prstGeom>
                    <a:noFill/>
                    <a:ln>
                      <a:noFill/>
                    </a:ln>
                  </pic:spPr>
                </pic:pic>
              </a:graphicData>
            </a:graphic>
          </wp:inline>
        </w:drawing>
      </w:r>
    </w:p>
    <w:p w14:paraId="2979BAB2" w14:textId="568E3EB1" w:rsidR="005707A1" w:rsidRDefault="005707A1" w:rsidP="005707A1">
      <w:pPr>
        <w:pStyle w:val="figurecaption"/>
        <w:ind w:left="284" w:right="168"/>
        <w:rPr>
          <w:lang w:val="es-CL"/>
        </w:rPr>
      </w:pPr>
      <w:r>
        <w:rPr>
          <w:b/>
          <w:bCs/>
          <w:lang w:val="es-CL"/>
        </w:rPr>
        <w:t xml:space="preserve">Figura 3. </w:t>
      </w:r>
      <w:r>
        <w:rPr>
          <w:lang w:val="es-CL"/>
        </w:rPr>
        <w:t xml:space="preserve"> Vectores ordenados</w:t>
      </w:r>
    </w:p>
    <w:p w14:paraId="28D3F92E" w14:textId="493A435B" w:rsidR="005707A1" w:rsidRDefault="005707A1" w:rsidP="005707A1">
      <w:pPr>
        <w:pStyle w:val="figure"/>
        <w:keepNext/>
        <w:ind w:left="284" w:right="168"/>
      </w:pPr>
      <w:r>
        <w:rPr>
          <w:noProof/>
        </w:rPr>
        <w:lastRenderedPageBreak/>
        <w:drawing>
          <wp:inline distT="0" distB="0" distL="0" distR="0" wp14:anchorId="7D2BD622" wp14:editId="577EAE01">
            <wp:extent cx="4905413" cy="65055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7943" cy="6522192"/>
                    </a:xfrm>
                    <a:prstGeom prst="rect">
                      <a:avLst/>
                    </a:prstGeom>
                    <a:noFill/>
                    <a:ln>
                      <a:noFill/>
                    </a:ln>
                  </pic:spPr>
                </pic:pic>
              </a:graphicData>
            </a:graphic>
          </wp:inline>
        </w:drawing>
      </w:r>
    </w:p>
    <w:p w14:paraId="670B174D" w14:textId="0F2E52E7" w:rsidR="00F11FF4" w:rsidRDefault="005707A1" w:rsidP="005707A1">
      <w:pPr>
        <w:pStyle w:val="figurecaption"/>
        <w:ind w:left="284" w:right="168"/>
        <w:rPr>
          <w:lang w:val="es-CL"/>
        </w:rPr>
      </w:pPr>
      <w:r>
        <w:rPr>
          <w:b/>
          <w:bCs/>
          <w:lang w:val="es-CL"/>
        </w:rPr>
        <w:t xml:space="preserve">Figura 3. </w:t>
      </w:r>
      <w:r>
        <w:rPr>
          <w:lang w:val="es-CL"/>
        </w:rPr>
        <w:t xml:space="preserve"> </w:t>
      </w:r>
      <w:r w:rsidR="00F11FF4">
        <w:rPr>
          <w:lang w:val="es-CL"/>
        </w:rPr>
        <w:t>Vectores después de la operación máximo y mínimo</w:t>
      </w:r>
    </w:p>
    <w:p w14:paraId="4F50FF11" w14:textId="77777777" w:rsidR="00F11FF4" w:rsidRDefault="00F11FF4">
      <w:pPr>
        <w:suppressAutoHyphens w:val="0"/>
        <w:adjustRightInd/>
        <w:snapToGrid/>
        <w:spacing w:after="0" w:line="240" w:lineRule="auto"/>
        <w:jc w:val="left"/>
        <w:rPr>
          <w:snapToGrid/>
          <w:sz w:val="18"/>
          <w:szCs w:val="20"/>
          <w:lang w:val="es-CL"/>
        </w:rPr>
      </w:pPr>
      <w:r>
        <w:rPr>
          <w:lang w:val="es-CL"/>
        </w:rPr>
        <w:br w:type="page"/>
      </w:r>
    </w:p>
    <w:p w14:paraId="156CC5B7" w14:textId="19C8D1ED" w:rsidR="00F11FF4" w:rsidRPr="00F11FF4" w:rsidRDefault="00F11FF4" w:rsidP="00F11FF4">
      <w:pPr>
        <w:pStyle w:val="Ttulo3"/>
        <w:ind w:left="284" w:right="168" w:firstLine="0"/>
        <w:rPr>
          <w:lang w:val="es-CL"/>
        </w:rPr>
      </w:pPr>
      <w:r>
        <w:rPr>
          <w:lang w:val="es-CL"/>
        </w:rPr>
        <w:lastRenderedPageBreak/>
        <w:t>Implementación bitonic sorter paso 2</w:t>
      </w:r>
    </w:p>
    <w:p w14:paraId="2780A2F3" w14:textId="7164660C" w:rsidR="00F11FF4" w:rsidRDefault="00F11FF4" w:rsidP="00F11FF4">
      <w:pPr>
        <w:pStyle w:val="figurecaption"/>
        <w:ind w:left="284" w:right="168"/>
        <w:jc w:val="both"/>
        <w:rPr>
          <w:lang w:val="es-CL"/>
        </w:rPr>
      </w:pPr>
      <w:r>
        <w:rPr>
          <w:lang w:val="es-CL"/>
        </w:rPr>
        <w:t xml:space="preserve">Luego de el primer paso tenemos que mover de posición los vectores, ya que necesitamos comparar valores correspondientes al mismo vector, y esto no lo podemos realizar, así que para trabajar estos vectores solo colocan los primeros 2 números de ambos vectores en un único vector y los últimos 2 números del otro vector en otro único vector. </w:t>
      </w:r>
    </w:p>
    <w:p w14:paraId="5F9F481E" w14:textId="11DB2281" w:rsidR="00F11FF4" w:rsidRDefault="00442634" w:rsidP="00F11FF4">
      <w:pPr>
        <w:pStyle w:val="figure"/>
        <w:keepNext/>
        <w:ind w:left="284" w:right="168"/>
      </w:pPr>
      <w:r>
        <w:rPr>
          <w:noProof/>
        </w:rPr>
        <w:drawing>
          <wp:inline distT="0" distB="0" distL="0" distR="0" wp14:anchorId="3047E5D8" wp14:editId="531CC5BF">
            <wp:extent cx="3455670" cy="7083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5670" cy="7083425"/>
                    </a:xfrm>
                    <a:prstGeom prst="rect">
                      <a:avLst/>
                    </a:prstGeom>
                    <a:noFill/>
                    <a:ln>
                      <a:noFill/>
                    </a:ln>
                  </pic:spPr>
                </pic:pic>
              </a:graphicData>
            </a:graphic>
          </wp:inline>
        </w:drawing>
      </w:r>
    </w:p>
    <w:p w14:paraId="7C9E8887" w14:textId="15982A8B" w:rsidR="00F11FF4" w:rsidRDefault="00F11FF4" w:rsidP="00F11FF4">
      <w:pPr>
        <w:pStyle w:val="figurecaption"/>
        <w:ind w:left="284" w:right="168"/>
        <w:rPr>
          <w:lang w:val="es-CL"/>
        </w:rPr>
      </w:pPr>
      <w:r>
        <w:rPr>
          <w:b/>
          <w:bCs/>
          <w:lang w:val="es-CL"/>
        </w:rPr>
        <w:t xml:space="preserve">Figura 3. </w:t>
      </w:r>
      <w:r>
        <w:rPr>
          <w:lang w:val="es-CL"/>
        </w:rPr>
        <w:t xml:space="preserve"> </w:t>
      </w:r>
      <w:r w:rsidR="00F21E49">
        <w:rPr>
          <w:lang w:val="es-CL"/>
        </w:rPr>
        <w:t>Imagen de la explicación del paso 2</w:t>
      </w:r>
    </w:p>
    <w:p w14:paraId="41685D38" w14:textId="3C9D88EA" w:rsidR="00F21E49" w:rsidRPr="00F11FF4" w:rsidRDefault="005D089A" w:rsidP="00F21E49">
      <w:pPr>
        <w:pStyle w:val="Ttulo3"/>
        <w:ind w:left="284" w:right="168" w:firstLine="0"/>
        <w:rPr>
          <w:lang w:val="es-CL"/>
        </w:rPr>
      </w:pPr>
      <w:r>
        <w:rPr>
          <w:lang w:val="es-CL"/>
        </w:rPr>
        <w:lastRenderedPageBreak/>
        <w:t xml:space="preserve">explicacion </w:t>
      </w:r>
      <w:r w:rsidR="00F21E49">
        <w:rPr>
          <w:lang w:val="es-CL"/>
        </w:rPr>
        <w:t>bitonic sorter paso 3</w:t>
      </w:r>
    </w:p>
    <w:p w14:paraId="09A4D0F2" w14:textId="6A66C67A" w:rsidR="00F21E49" w:rsidRDefault="00F21E49" w:rsidP="00F21E49">
      <w:pPr>
        <w:pStyle w:val="figurecaption"/>
        <w:ind w:left="284" w:right="168"/>
        <w:jc w:val="both"/>
        <w:rPr>
          <w:lang w:val="es-CL"/>
        </w:rPr>
      </w:pPr>
      <w:r>
        <w:rPr>
          <w:lang w:val="es-CL"/>
        </w:rPr>
        <w:t xml:space="preserve">Luego aplicamos la </w:t>
      </w:r>
      <w:r w:rsidR="007E42B1">
        <w:rPr>
          <w:lang w:val="es-CL"/>
        </w:rPr>
        <w:t>operación máxima</w:t>
      </w:r>
      <w:r>
        <w:rPr>
          <w:lang w:val="es-CL"/>
        </w:rPr>
        <w:t>/mínimo sobre ambos vectores.</w:t>
      </w:r>
    </w:p>
    <w:p w14:paraId="1CF716BE" w14:textId="723DBF7F" w:rsidR="00F21E49" w:rsidRDefault="00442634" w:rsidP="00F21E49">
      <w:pPr>
        <w:pStyle w:val="figure"/>
        <w:keepNext/>
        <w:ind w:left="284" w:right="168"/>
      </w:pPr>
      <w:r>
        <w:rPr>
          <w:noProof/>
        </w:rPr>
        <w:drawing>
          <wp:inline distT="0" distB="0" distL="0" distR="0" wp14:anchorId="7CD0005C" wp14:editId="57CD18D0">
            <wp:extent cx="4857115" cy="70834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115" cy="7083425"/>
                    </a:xfrm>
                    <a:prstGeom prst="rect">
                      <a:avLst/>
                    </a:prstGeom>
                    <a:noFill/>
                    <a:ln>
                      <a:noFill/>
                    </a:ln>
                  </pic:spPr>
                </pic:pic>
              </a:graphicData>
            </a:graphic>
          </wp:inline>
        </w:drawing>
      </w:r>
    </w:p>
    <w:p w14:paraId="4E302C26" w14:textId="7E687FD1" w:rsidR="00F21E49" w:rsidRDefault="00F21E49" w:rsidP="00F21E49">
      <w:pPr>
        <w:pStyle w:val="figurecaption"/>
        <w:ind w:left="284" w:right="168"/>
        <w:rPr>
          <w:lang w:val="es-CL"/>
        </w:rPr>
      </w:pPr>
      <w:r>
        <w:rPr>
          <w:b/>
          <w:bCs/>
          <w:lang w:val="es-CL"/>
        </w:rPr>
        <w:t xml:space="preserve">Figura 3. </w:t>
      </w:r>
      <w:r>
        <w:rPr>
          <w:lang w:val="es-CL"/>
        </w:rPr>
        <w:t xml:space="preserve"> Imagen de la explicación del paso 3</w:t>
      </w:r>
    </w:p>
    <w:p w14:paraId="09FC66BF" w14:textId="77777777" w:rsidR="00F21E49" w:rsidRDefault="00F21E49">
      <w:pPr>
        <w:suppressAutoHyphens w:val="0"/>
        <w:adjustRightInd/>
        <w:snapToGrid/>
        <w:spacing w:after="0" w:line="240" w:lineRule="auto"/>
        <w:jc w:val="left"/>
        <w:rPr>
          <w:snapToGrid/>
          <w:sz w:val="18"/>
          <w:szCs w:val="20"/>
          <w:lang w:val="es-CL"/>
        </w:rPr>
      </w:pPr>
      <w:r>
        <w:rPr>
          <w:lang w:val="es-CL"/>
        </w:rPr>
        <w:br w:type="page"/>
      </w:r>
    </w:p>
    <w:p w14:paraId="11016ABD" w14:textId="77777777" w:rsidR="00F21E49" w:rsidRDefault="00F21E49" w:rsidP="00F21E49">
      <w:pPr>
        <w:pStyle w:val="figurecaption"/>
        <w:ind w:left="284" w:right="168"/>
        <w:rPr>
          <w:lang w:val="es-CL"/>
        </w:rPr>
      </w:pPr>
    </w:p>
    <w:p w14:paraId="6096C06C" w14:textId="7812FC3F" w:rsidR="00F21E49" w:rsidRPr="00F11FF4" w:rsidRDefault="005D089A" w:rsidP="00F21E49">
      <w:pPr>
        <w:pStyle w:val="Ttulo3"/>
        <w:ind w:left="284" w:right="168" w:firstLine="0"/>
        <w:rPr>
          <w:lang w:val="es-CL"/>
        </w:rPr>
      </w:pPr>
      <w:bookmarkStart w:id="1" w:name="_Hlk72864444"/>
      <w:r>
        <w:rPr>
          <w:lang w:val="es-CL"/>
        </w:rPr>
        <w:t xml:space="preserve">explicacion </w:t>
      </w:r>
      <w:r w:rsidR="00F21E49">
        <w:rPr>
          <w:lang w:val="es-CL"/>
        </w:rPr>
        <w:t>bitonic sorter paso 4</w:t>
      </w:r>
    </w:p>
    <w:bookmarkEnd w:id="1"/>
    <w:p w14:paraId="67F2086D" w14:textId="00A096C0" w:rsidR="00F21E49" w:rsidRDefault="00F21E49" w:rsidP="00F21E49">
      <w:pPr>
        <w:pStyle w:val="figurecaption"/>
        <w:ind w:left="284" w:right="168"/>
        <w:jc w:val="both"/>
        <w:rPr>
          <w:lang w:val="es-CL"/>
        </w:rPr>
      </w:pPr>
      <w:r>
        <w:rPr>
          <w:lang w:val="es-CL"/>
        </w:rPr>
        <w:t>Y luego repetimos lo hecho en el paso 2 y 3</w:t>
      </w:r>
    </w:p>
    <w:p w14:paraId="647094F6" w14:textId="2D7CF250" w:rsidR="00442634" w:rsidRDefault="00442634" w:rsidP="00442634">
      <w:pPr>
        <w:pStyle w:val="figure"/>
        <w:keepNext/>
        <w:ind w:left="284" w:right="168"/>
      </w:pPr>
      <w:r>
        <w:rPr>
          <w:noProof/>
        </w:rPr>
        <w:drawing>
          <wp:inline distT="0" distB="0" distL="0" distR="0" wp14:anchorId="58E59288" wp14:editId="01CD4935">
            <wp:extent cx="6858000" cy="67456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6745605"/>
                    </a:xfrm>
                    <a:prstGeom prst="rect">
                      <a:avLst/>
                    </a:prstGeom>
                    <a:noFill/>
                    <a:ln>
                      <a:noFill/>
                    </a:ln>
                  </pic:spPr>
                </pic:pic>
              </a:graphicData>
            </a:graphic>
          </wp:inline>
        </w:drawing>
      </w:r>
    </w:p>
    <w:p w14:paraId="4E0F8625" w14:textId="4460F60B" w:rsidR="00442634" w:rsidRDefault="00442634" w:rsidP="00442634">
      <w:pPr>
        <w:pStyle w:val="figurecaption"/>
        <w:ind w:left="284" w:right="168"/>
        <w:rPr>
          <w:lang w:val="es-CL"/>
        </w:rPr>
      </w:pPr>
      <w:r>
        <w:rPr>
          <w:b/>
          <w:bCs/>
          <w:lang w:val="es-CL"/>
        </w:rPr>
        <w:t xml:space="preserve">Figura 3. </w:t>
      </w:r>
      <w:r>
        <w:rPr>
          <w:lang w:val="es-CL"/>
        </w:rPr>
        <w:t xml:space="preserve"> Imagen de la explicación del paso 3</w:t>
      </w:r>
    </w:p>
    <w:p w14:paraId="56CBDDC2" w14:textId="77777777" w:rsidR="00442634" w:rsidRDefault="00442634">
      <w:pPr>
        <w:suppressAutoHyphens w:val="0"/>
        <w:adjustRightInd/>
        <w:snapToGrid/>
        <w:spacing w:after="0" w:line="240" w:lineRule="auto"/>
        <w:jc w:val="left"/>
        <w:rPr>
          <w:snapToGrid/>
          <w:sz w:val="18"/>
          <w:szCs w:val="20"/>
          <w:lang w:val="es-CL"/>
        </w:rPr>
      </w:pPr>
      <w:r>
        <w:rPr>
          <w:lang w:val="es-CL"/>
        </w:rPr>
        <w:br w:type="page"/>
      </w:r>
    </w:p>
    <w:p w14:paraId="7D99F8D3" w14:textId="23CEBEAB" w:rsidR="00442634" w:rsidRDefault="005D089A" w:rsidP="00442634">
      <w:pPr>
        <w:pStyle w:val="Ttulo3"/>
        <w:ind w:left="284" w:right="168" w:firstLine="0"/>
        <w:rPr>
          <w:lang w:val="es-CL"/>
        </w:rPr>
      </w:pPr>
      <w:r>
        <w:rPr>
          <w:lang w:val="es-CL"/>
        </w:rPr>
        <w:lastRenderedPageBreak/>
        <w:t xml:space="preserve">explicacion </w:t>
      </w:r>
      <w:r w:rsidR="00442634">
        <w:rPr>
          <w:lang w:val="es-CL"/>
        </w:rPr>
        <w:t>bitonic sorter paso 5</w:t>
      </w:r>
    </w:p>
    <w:p w14:paraId="51E4616E" w14:textId="4374E0B1" w:rsidR="00442634" w:rsidRDefault="00442634" w:rsidP="00442634">
      <w:pPr>
        <w:ind w:left="284"/>
        <w:rPr>
          <w:lang w:val="es-CL"/>
        </w:rPr>
      </w:pPr>
      <w:r>
        <w:rPr>
          <w:lang w:val="es-CL"/>
        </w:rPr>
        <w:t>Aquí puede parecer que no están ordenador, pero si lo están ya que hay que verlos en un orden especifico, como se puede observar en la siguiente figura. Y con esto tenemos terminado el bitonic sorter</w:t>
      </w:r>
    </w:p>
    <w:p w14:paraId="17B1E37D" w14:textId="20303DAA" w:rsidR="00442634" w:rsidRDefault="00442634" w:rsidP="00442634">
      <w:pPr>
        <w:pStyle w:val="figure"/>
        <w:keepNext/>
        <w:ind w:left="284" w:right="168"/>
      </w:pPr>
      <w:r>
        <w:rPr>
          <w:noProof/>
        </w:rPr>
        <w:drawing>
          <wp:inline distT="0" distB="0" distL="0" distR="0" wp14:anchorId="2CB89753" wp14:editId="40EEB205">
            <wp:extent cx="3455670" cy="24879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5670" cy="2487930"/>
                    </a:xfrm>
                    <a:prstGeom prst="rect">
                      <a:avLst/>
                    </a:prstGeom>
                    <a:noFill/>
                    <a:ln>
                      <a:noFill/>
                    </a:ln>
                  </pic:spPr>
                </pic:pic>
              </a:graphicData>
            </a:graphic>
          </wp:inline>
        </w:drawing>
      </w:r>
    </w:p>
    <w:p w14:paraId="1E71038F" w14:textId="24FC792A" w:rsidR="00442634" w:rsidRDefault="00442634" w:rsidP="00442634">
      <w:pPr>
        <w:pStyle w:val="figurecaption"/>
        <w:ind w:left="284" w:right="168"/>
        <w:rPr>
          <w:lang w:val="es-CL"/>
        </w:rPr>
      </w:pPr>
      <w:r>
        <w:rPr>
          <w:b/>
          <w:bCs/>
          <w:lang w:val="es-CL"/>
        </w:rPr>
        <w:t xml:space="preserve">Figura 3. </w:t>
      </w:r>
      <w:r>
        <w:rPr>
          <w:lang w:val="es-CL"/>
        </w:rPr>
        <w:t xml:space="preserve"> Imagen de la explicación del paso 3</w:t>
      </w:r>
    </w:p>
    <w:p w14:paraId="76145D4E" w14:textId="6951B878" w:rsidR="00442634" w:rsidRDefault="005D089A" w:rsidP="00442634">
      <w:pPr>
        <w:pStyle w:val="Ttulo2"/>
        <w:numPr>
          <w:ilvl w:val="1"/>
          <w:numId w:val="34"/>
        </w:numPr>
        <w:ind w:right="168"/>
        <w:rPr>
          <w:lang w:val="es-CL"/>
        </w:rPr>
      </w:pPr>
      <w:r>
        <w:rPr>
          <w:lang w:val="es-CL"/>
        </w:rPr>
        <w:t xml:space="preserve">explicacion </w:t>
      </w:r>
      <w:r w:rsidR="00442634" w:rsidRPr="00442634">
        <w:rPr>
          <w:lang w:val="es-CL"/>
        </w:rPr>
        <w:t>del bitonic m</w:t>
      </w:r>
      <w:r w:rsidR="00442634">
        <w:rPr>
          <w:lang w:val="es-CL"/>
        </w:rPr>
        <w:t>erge network</w:t>
      </w:r>
    </w:p>
    <w:p w14:paraId="0D6C6388" w14:textId="6B17F650" w:rsidR="00442634" w:rsidRDefault="00442634" w:rsidP="00442634">
      <w:pPr>
        <w:rPr>
          <w:lang w:val="es-CL"/>
        </w:rPr>
      </w:pPr>
      <w:r>
        <w:rPr>
          <w:lang w:val="es-CL"/>
        </w:rPr>
        <w:t>Esta es una red donde se utilizan los bitonic sorter, donde con 5 operaciones se pueden ordenar los valores en 4 vectores con números, cabe destacar que en la entrada debe cumplir las mismas condiciones que para un bitonic sorter, ósea que los vectores vengan ordenados en grupos de 4 independientes.</w:t>
      </w:r>
      <w:r w:rsidR="006960B8">
        <w:rPr>
          <w:lang w:val="es-CL"/>
        </w:rPr>
        <w:t xml:space="preserve"> Entonces a grandes rasgos y en forma de resumen se puede ver como funciona la bitocnic merge network en el siguiente diagrama donde BS es bitonic sorter.</w:t>
      </w:r>
    </w:p>
    <w:p w14:paraId="6878AA79" w14:textId="7ED784C5" w:rsidR="006960B8" w:rsidRDefault="006960B8" w:rsidP="006960B8">
      <w:pPr>
        <w:pStyle w:val="figure"/>
        <w:keepNext/>
        <w:ind w:left="284" w:right="168"/>
      </w:pPr>
      <w:r>
        <w:rPr>
          <w:noProof/>
        </w:rPr>
        <w:drawing>
          <wp:inline distT="0" distB="0" distL="0" distR="0" wp14:anchorId="5D2C9DE1" wp14:editId="3E6D0C77">
            <wp:extent cx="5725603" cy="341415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8988" cy="3416174"/>
                    </a:xfrm>
                    <a:prstGeom prst="rect">
                      <a:avLst/>
                    </a:prstGeom>
                    <a:noFill/>
                    <a:ln>
                      <a:noFill/>
                    </a:ln>
                  </pic:spPr>
                </pic:pic>
              </a:graphicData>
            </a:graphic>
          </wp:inline>
        </w:drawing>
      </w:r>
    </w:p>
    <w:p w14:paraId="7830CD27" w14:textId="18D39A87" w:rsidR="006960B8" w:rsidRDefault="006960B8" w:rsidP="006960B8">
      <w:pPr>
        <w:pStyle w:val="figurecaption"/>
        <w:ind w:left="284" w:right="168"/>
        <w:rPr>
          <w:lang w:val="es-CL"/>
        </w:rPr>
      </w:pPr>
      <w:r>
        <w:rPr>
          <w:b/>
          <w:bCs/>
          <w:lang w:val="es-CL"/>
        </w:rPr>
        <w:t xml:space="preserve">Figura 3. </w:t>
      </w:r>
      <w:r>
        <w:rPr>
          <w:lang w:val="es-CL"/>
        </w:rPr>
        <w:t xml:space="preserve"> Imagen de la explicación del paso 3</w:t>
      </w:r>
    </w:p>
    <w:p w14:paraId="501AC898" w14:textId="105E159D" w:rsidR="00A27A0C" w:rsidRDefault="00A27A0C" w:rsidP="00A27A0C">
      <w:pPr>
        <w:pStyle w:val="Ttulo3"/>
        <w:ind w:left="284" w:right="168" w:firstLine="0"/>
        <w:rPr>
          <w:lang w:val="es-CL"/>
        </w:rPr>
      </w:pPr>
      <w:r>
        <w:rPr>
          <w:lang w:val="es-CL"/>
        </w:rPr>
        <w:lastRenderedPageBreak/>
        <w:t>Ejemplo con bitonic merge network</w:t>
      </w:r>
      <w:r w:rsidR="00387059">
        <w:rPr>
          <w:lang w:val="es-CL"/>
        </w:rPr>
        <w:t xml:space="preserve"> paso 1</w:t>
      </w:r>
    </w:p>
    <w:p w14:paraId="046FD8BE" w14:textId="64CF67CF" w:rsidR="00387059" w:rsidRDefault="00387059" w:rsidP="00387059">
      <w:pPr>
        <w:ind w:left="284"/>
        <w:rPr>
          <w:lang w:val="es-CL"/>
        </w:rPr>
      </w:pPr>
      <w:r>
        <w:rPr>
          <w:lang w:val="es-CL"/>
        </w:rPr>
        <w:t>Se ingresan 4 vectores ordenados independientemente y se aplica un bitonic sorter entre el primero y el segundo y entre el tercero y el cuarto.</w:t>
      </w:r>
    </w:p>
    <w:p w14:paraId="529E22A1" w14:textId="45509DEF" w:rsidR="001C1B96" w:rsidRDefault="001C1B96" w:rsidP="001C1B96">
      <w:pPr>
        <w:pStyle w:val="figure"/>
        <w:keepNext/>
        <w:ind w:left="284" w:right="168"/>
      </w:pPr>
      <w:r>
        <w:rPr>
          <w:noProof/>
        </w:rPr>
        <w:drawing>
          <wp:inline distT="0" distB="0" distL="0" distR="0" wp14:anchorId="4E929F9A" wp14:editId="5C2F0E69">
            <wp:extent cx="4969823" cy="412909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82490" cy="4139619"/>
                    </a:xfrm>
                    <a:prstGeom prst="rect">
                      <a:avLst/>
                    </a:prstGeom>
                    <a:noFill/>
                    <a:ln>
                      <a:noFill/>
                    </a:ln>
                  </pic:spPr>
                </pic:pic>
              </a:graphicData>
            </a:graphic>
          </wp:inline>
        </w:drawing>
      </w:r>
    </w:p>
    <w:p w14:paraId="17A36736" w14:textId="75CCBA1F" w:rsidR="001C1B96" w:rsidRDefault="001C1B96" w:rsidP="001C1B96">
      <w:pPr>
        <w:pStyle w:val="figurecaption"/>
        <w:ind w:left="284" w:right="168"/>
        <w:rPr>
          <w:lang w:val="es-CL"/>
        </w:rPr>
      </w:pPr>
      <w:r>
        <w:rPr>
          <w:b/>
          <w:bCs/>
          <w:lang w:val="es-CL"/>
        </w:rPr>
        <w:t xml:space="preserve">Figura 3. </w:t>
      </w:r>
      <w:r>
        <w:rPr>
          <w:lang w:val="es-CL"/>
        </w:rPr>
        <w:t xml:space="preserve"> Imagen de la explicación del paso 3</w:t>
      </w:r>
    </w:p>
    <w:p w14:paraId="4A0D1CCA" w14:textId="77777777" w:rsidR="001C1B96" w:rsidRDefault="001C1B96">
      <w:pPr>
        <w:suppressAutoHyphens w:val="0"/>
        <w:adjustRightInd/>
        <w:snapToGrid/>
        <w:spacing w:after="0" w:line="240" w:lineRule="auto"/>
        <w:jc w:val="left"/>
        <w:rPr>
          <w:snapToGrid/>
          <w:sz w:val="18"/>
          <w:szCs w:val="20"/>
          <w:lang w:val="es-CL"/>
        </w:rPr>
      </w:pPr>
      <w:r>
        <w:rPr>
          <w:lang w:val="es-CL"/>
        </w:rPr>
        <w:br w:type="page"/>
      </w:r>
    </w:p>
    <w:p w14:paraId="1076F736" w14:textId="5A110ACC" w:rsidR="001C1B96" w:rsidRDefault="001C1B96" w:rsidP="001C1B96">
      <w:pPr>
        <w:pStyle w:val="Ttulo3"/>
        <w:ind w:left="284" w:right="168" w:firstLine="0"/>
        <w:rPr>
          <w:lang w:val="es-CL"/>
        </w:rPr>
      </w:pPr>
      <w:r>
        <w:rPr>
          <w:lang w:val="es-CL"/>
        </w:rPr>
        <w:lastRenderedPageBreak/>
        <w:t>Ejemplo con bitonic merge network paso 2</w:t>
      </w:r>
    </w:p>
    <w:p w14:paraId="23D5D44C" w14:textId="77A3AC09" w:rsidR="001C1B96" w:rsidRDefault="001C1B96" w:rsidP="001C1B96">
      <w:pPr>
        <w:ind w:left="284"/>
        <w:rPr>
          <w:lang w:val="es-CL"/>
        </w:rPr>
      </w:pPr>
      <w:r>
        <w:rPr>
          <w:lang w:val="es-CL"/>
        </w:rPr>
        <w:t>Con esto nos damos cuenta que si vemos los números mirando hacia abajo no están ordenados, pero si los colocamos como vectores hacia la derecha y colocamos los vectores uno debajo del otro nos damos cuenta que si están ordenados, pero están ordenados por columnas.</w:t>
      </w:r>
    </w:p>
    <w:p w14:paraId="1FB7566B" w14:textId="21F0EA26" w:rsidR="001C1B96" w:rsidRDefault="001C1B96" w:rsidP="001C1B96">
      <w:pPr>
        <w:pStyle w:val="figure"/>
        <w:keepNext/>
        <w:ind w:left="284" w:right="168"/>
      </w:pPr>
      <w:r>
        <w:rPr>
          <w:noProof/>
        </w:rPr>
        <w:drawing>
          <wp:inline distT="0" distB="0" distL="0" distR="0" wp14:anchorId="51EEC068" wp14:editId="71068388">
            <wp:extent cx="2202815" cy="2202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2815" cy="2202815"/>
                    </a:xfrm>
                    <a:prstGeom prst="rect">
                      <a:avLst/>
                    </a:prstGeom>
                    <a:noFill/>
                    <a:ln>
                      <a:noFill/>
                    </a:ln>
                  </pic:spPr>
                </pic:pic>
              </a:graphicData>
            </a:graphic>
          </wp:inline>
        </w:drawing>
      </w:r>
    </w:p>
    <w:p w14:paraId="577B05F6" w14:textId="14630346" w:rsidR="001C1B96" w:rsidRDefault="001C1B96" w:rsidP="001C1B96">
      <w:pPr>
        <w:pStyle w:val="figurecaption"/>
        <w:ind w:left="284" w:right="168"/>
        <w:rPr>
          <w:lang w:val="es-CL"/>
        </w:rPr>
      </w:pPr>
      <w:r>
        <w:rPr>
          <w:b/>
          <w:bCs/>
          <w:lang w:val="es-CL"/>
        </w:rPr>
        <w:t xml:space="preserve">Figura 3. </w:t>
      </w:r>
      <w:r>
        <w:rPr>
          <w:lang w:val="es-CL"/>
        </w:rPr>
        <w:t xml:space="preserve"> Imagen de la explicación del paso 3</w:t>
      </w:r>
    </w:p>
    <w:p w14:paraId="1F78D221" w14:textId="35350627" w:rsidR="001C1B96" w:rsidRDefault="001C1B96" w:rsidP="001C1B96">
      <w:pPr>
        <w:pStyle w:val="figure"/>
        <w:keepNext/>
        <w:ind w:left="284" w:right="168"/>
      </w:pPr>
      <w:r>
        <w:rPr>
          <w:noProof/>
        </w:rPr>
        <w:drawing>
          <wp:inline distT="0" distB="0" distL="0" distR="0" wp14:anchorId="22BA0B55" wp14:editId="7BBA4D51">
            <wp:extent cx="2202815" cy="220281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2815" cy="2202815"/>
                    </a:xfrm>
                    <a:prstGeom prst="rect">
                      <a:avLst/>
                    </a:prstGeom>
                    <a:noFill/>
                    <a:ln>
                      <a:noFill/>
                    </a:ln>
                  </pic:spPr>
                </pic:pic>
              </a:graphicData>
            </a:graphic>
          </wp:inline>
        </w:drawing>
      </w:r>
    </w:p>
    <w:p w14:paraId="79220245" w14:textId="77777777" w:rsidR="001C1B96" w:rsidRDefault="001C1B96" w:rsidP="001C1B96">
      <w:pPr>
        <w:pStyle w:val="figurecaption"/>
        <w:ind w:left="284" w:right="168"/>
        <w:rPr>
          <w:lang w:val="es-CL"/>
        </w:rPr>
      </w:pPr>
      <w:r>
        <w:rPr>
          <w:b/>
          <w:bCs/>
          <w:lang w:val="es-CL"/>
        </w:rPr>
        <w:t xml:space="preserve">Figura 3. </w:t>
      </w:r>
      <w:r>
        <w:rPr>
          <w:lang w:val="es-CL"/>
        </w:rPr>
        <w:t xml:space="preserve"> Imagen de la explicación del paso 3</w:t>
      </w:r>
    </w:p>
    <w:p w14:paraId="5DC9F428" w14:textId="0285FE14" w:rsidR="001C1B96" w:rsidRDefault="001C1B96" w:rsidP="001C1B96">
      <w:pPr>
        <w:pStyle w:val="Ttulo3"/>
        <w:ind w:left="284" w:right="168" w:firstLine="0"/>
        <w:rPr>
          <w:lang w:val="es-CL"/>
        </w:rPr>
      </w:pPr>
      <w:r>
        <w:rPr>
          <w:lang w:val="es-CL"/>
        </w:rPr>
        <w:t>Ejemplo con bitonic merge network paso 3 (análisis)</w:t>
      </w:r>
    </w:p>
    <w:p w14:paraId="6970F0F2" w14:textId="0CAA9E7A" w:rsidR="005D089A" w:rsidRDefault="001C1B96" w:rsidP="001C1B96">
      <w:pPr>
        <w:ind w:left="284"/>
        <w:rPr>
          <w:lang w:val="es-CL"/>
        </w:rPr>
      </w:pPr>
      <w:r>
        <w:rPr>
          <w:lang w:val="es-CL"/>
        </w:rPr>
        <w:t>Como podemos ver siguen ordenados, así que aquí tenemos 2 opciones, una seria sacar la matriz traspuesta de esta matriz para que los números queden ordenados dentro de cada vector, pero esto se puede o no hacer, ya que para la implementación que se hará no es necesario, puede ser necesario para que sea mas fácil la implementación, pero si no se hace se gana un poco de velocidad al procesar, ya que se será una operación que no se hará, y al momento de implementar el calculo de una matriz traspuesta de con intrínsecas se necesitan 8 operaciones, entonces por cada operación nos ahorramos esas 8 operaciones.</w:t>
      </w:r>
    </w:p>
    <w:p w14:paraId="088E726F" w14:textId="77777777" w:rsidR="005D089A" w:rsidRDefault="005D089A">
      <w:pPr>
        <w:suppressAutoHyphens w:val="0"/>
        <w:adjustRightInd/>
        <w:snapToGrid/>
        <w:spacing w:after="0" w:line="240" w:lineRule="auto"/>
        <w:jc w:val="left"/>
        <w:rPr>
          <w:lang w:val="es-CL"/>
        </w:rPr>
      </w:pPr>
      <w:r>
        <w:rPr>
          <w:lang w:val="es-CL"/>
        </w:rPr>
        <w:br w:type="page"/>
      </w:r>
    </w:p>
    <w:p w14:paraId="5CED2481" w14:textId="77777777" w:rsidR="00430F61" w:rsidRDefault="00430F61" w:rsidP="00430F61">
      <w:pPr>
        <w:pStyle w:val="Ttulo2"/>
        <w:numPr>
          <w:ilvl w:val="1"/>
          <w:numId w:val="34"/>
        </w:numPr>
        <w:ind w:right="168"/>
        <w:rPr>
          <w:lang w:val="es-CL"/>
        </w:rPr>
      </w:pPr>
      <w:r>
        <w:rPr>
          <w:lang w:val="es-CL"/>
        </w:rPr>
        <w:lastRenderedPageBreak/>
        <w:t>Implementación</w:t>
      </w:r>
    </w:p>
    <w:p w14:paraId="7C5B6FB3" w14:textId="53564C74" w:rsidR="00430F61" w:rsidRDefault="005D089A" w:rsidP="00430F61">
      <w:pPr>
        <w:rPr>
          <w:lang w:val="es-CL"/>
        </w:rPr>
      </w:pPr>
      <w:r>
        <w:rPr>
          <w:lang w:val="es-CL"/>
        </w:rPr>
        <w:t>Para la implementación de estos algoritmos utilizaremos el lenguaje c++, específicamente utilizaremos las intrínsecas de Intel</w:t>
      </w:r>
      <w:r w:rsidR="00430F61">
        <w:rPr>
          <w:lang w:val="es-CL"/>
        </w:rPr>
        <w:t>. A continuación de explicar cada intrínseca que se utilizara dentro del programa.</w:t>
      </w:r>
    </w:p>
    <w:p w14:paraId="1763E7C5" w14:textId="4EA9B026" w:rsidR="00430F61" w:rsidRDefault="00430F61" w:rsidP="00430F61">
      <w:pPr>
        <w:pStyle w:val="Ttulo3"/>
        <w:ind w:right="168"/>
        <w:jc w:val="both"/>
        <w:rPr>
          <w:lang w:val="es-CL"/>
        </w:rPr>
      </w:pPr>
      <w:r w:rsidRPr="00430F61">
        <w:rPr>
          <w:lang w:val="es-CL"/>
        </w:rPr>
        <w:t>_mm_setr_epi32(int e3, int e2, int e1, int e0)</w:t>
      </w:r>
    </w:p>
    <w:p w14:paraId="2DB040E3" w14:textId="021EBD70" w:rsidR="00430F61" w:rsidRDefault="00430F61" w:rsidP="00430F61">
      <w:pPr>
        <w:tabs>
          <w:tab w:val="left" w:pos="814"/>
        </w:tabs>
        <w:rPr>
          <w:lang w:val="es-CL"/>
        </w:rPr>
      </w:pPr>
      <w:r>
        <w:rPr>
          <w:lang w:val="es-CL"/>
        </w:rPr>
        <w:t xml:space="preserve">Esta intrínseca es una de las mas importantes dentro de el programa ya que con esta se colocan los valores que </w:t>
      </w:r>
      <w:r w:rsidR="00FD7DB1">
        <w:rPr>
          <w:lang w:val="es-CL"/>
        </w:rPr>
        <w:t>habrán</w:t>
      </w:r>
      <w:r>
        <w:rPr>
          <w:lang w:val="es-CL"/>
        </w:rPr>
        <w:t xml:space="preserve"> dentro de cada vector para luego poder procesarlos, la función retorna un __m128i ósea un registro de 128 bits de enteros sin signo. </w:t>
      </w:r>
      <w:r>
        <w:rPr>
          <w:lang w:val="es-CL"/>
        </w:rPr>
        <w:tab/>
      </w:r>
    </w:p>
    <w:p w14:paraId="28E42E69" w14:textId="204C4FA6" w:rsidR="00430F61" w:rsidRDefault="00FD7DB1" w:rsidP="00430F61">
      <w:pPr>
        <w:pStyle w:val="Ttulo3"/>
        <w:ind w:right="168"/>
        <w:jc w:val="both"/>
      </w:pPr>
      <w:r w:rsidRPr="00FD7DB1">
        <w:t>_mm_min_epi32(__m128i r1</w:t>
      </w:r>
      <w:r>
        <w:t>, __m128i r2)</w:t>
      </w:r>
    </w:p>
    <w:p w14:paraId="2A9847C2" w14:textId="128E2BC5" w:rsidR="00FD7DB1" w:rsidRDefault="00FD7DB1" w:rsidP="00FD7DB1">
      <w:pPr>
        <w:rPr>
          <w:lang w:val="es-CL"/>
        </w:rPr>
      </w:pPr>
      <w:r w:rsidRPr="00FD7DB1">
        <w:rPr>
          <w:lang w:val="es-CL"/>
        </w:rPr>
        <w:t>Esta intrínseca obtiene los v</w:t>
      </w:r>
      <w:r>
        <w:rPr>
          <w:lang w:val="es-CL"/>
        </w:rPr>
        <w:t>alores menores de ambos vectores y los coloca en 1 vector como resultado.</w:t>
      </w:r>
    </w:p>
    <w:p w14:paraId="0D237542" w14:textId="1B66A6E8" w:rsidR="00FD7DB1" w:rsidRDefault="00FD7DB1" w:rsidP="00FD7DB1">
      <w:pPr>
        <w:pStyle w:val="figure"/>
        <w:keepNext/>
        <w:ind w:left="284" w:right="168"/>
      </w:pPr>
      <w:r>
        <w:rPr>
          <w:noProof/>
        </w:rPr>
        <w:drawing>
          <wp:inline distT="0" distB="0" distL="0" distR="0" wp14:anchorId="5FA2ADB1" wp14:editId="4D7CDBC5">
            <wp:extent cx="2598634" cy="238694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7860" cy="2395414"/>
                    </a:xfrm>
                    <a:prstGeom prst="rect">
                      <a:avLst/>
                    </a:prstGeom>
                    <a:noFill/>
                    <a:ln>
                      <a:noFill/>
                    </a:ln>
                  </pic:spPr>
                </pic:pic>
              </a:graphicData>
            </a:graphic>
          </wp:inline>
        </w:drawing>
      </w:r>
    </w:p>
    <w:p w14:paraId="2456183B" w14:textId="1BE8BA1F" w:rsidR="00FD7DB1" w:rsidRDefault="00FD7DB1" w:rsidP="00FD7DB1">
      <w:pPr>
        <w:pStyle w:val="figurecaption"/>
        <w:ind w:left="284" w:right="168"/>
        <w:rPr>
          <w:lang w:val="es-CL"/>
        </w:rPr>
      </w:pPr>
      <w:r>
        <w:rPr>
          <w:b/>
          <w:bCs/>
          <w:lang w:val="es-CL"/>
        </w:rPr>
        <w:t xml:space="preserve">Figura 3. </w:t>
      </w:r>
      <w:r>
        <w:rPr>
          <w:lang w:val="es-CL"/>
        </w:rPr>
        <w:t xml:space="preserve"> Imagen de la explicación del paso 3</w:t>
      </w:r>
    </w:p>
    <w:p w14:paraId="1A63DC79" w14:textId="573CFD8A" w:rsidR="00FD7DB1" w:rsidRDefault="00FD7DB1" w:rsidP="00FD7DB1">
      <w:pPr>
        <w:pStyle w:val="Ttulo3"/>
        <w:ind w:right="168"/>
        <w:jc w:val="both"/>
      </w:pPr>
      <w:r w:rsidRPr="00FD7DB1">
        <w:t>_mm_m</w:t>
      </w:r>
      <w:r>
        <w:t>ax</w:t>
      </w:r>
      <w:r w:rsidRPr="00FD7DB1">
        <w:t>_epi32(__m128i r1</w:t>
      </w:r>
      <w:r>
        <w:t>, __m128i r2)</w:t>
      </w:r>
    </w:p>
    <w:p w14:paraId="5083BB1C" w14:textId="24DB0075" w:rsidR="00FD7DB1" w:rsidRDefault="00FD7DB1" w:rsidP="00FD7DB1">
      <w:pPr>
        <w:rPr>
          <w:lang w:val="es-CL"/>
        </w:rPr>
      </w:pPr>
      <w:r w:rsidRPr="00FD7DB1">
        <w:rPr>
          <w:lang w:val="es-CL"/>
        </w:rPr>
        <w:t>Esta intrínseca obtiene los v</w:t>
      </w:r>
      <w:r>
        <w:rPr>
          <w:lang w:val="es-CL"/>
        </w:rPr>
        <w:t>alores mayores de ambos vectores y los coloca en 1 vector como resultado.</w:t>
      </w:r>
    </w:p>
    <w:p w14:paraId="12B1B8F2" w14:textId="6424AE56" w:rsidR="00FD7DB1" w:rsidRDefault="00FD7DB1" w:rsidP="00FD7DB1">
      <w:pPr>
        <w:pStyle w:val="figure"/>
        <w:keepNext/>
        <w:ind w:left="284" w:right="168"/>
      </w:pPr>
      <w:r>
        <w:rPr>
          <w:noProof/>
        </w:rPr>
        <w:drawing>
          <wp:inline distT="0" distB="0" distL="0" distR="0" wp14:anchorId="3D46416A" wp14:editId="7B7FB080">
            <wp:extent cx="2636322" cy="242155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9904" cy="2424847"/>
                    </a:xfrm>
                    <a:prstGeom prst="rect">
                      <a:avLst/>
                    </a:prstGeom>
                    <a:noFill/>
                    <a:ln>
                      <a:noFill/>
                    </a:ln>
                  </pic:spPr>
                </pic:pic>
              </a:graphicData>
            </a:graphic>
          </wp:inline>
        </w:drawing>
      </w:r>
    </w:p>
    <w:p w14:paraId="4710E066" w14:textId="131E7ACF" w:rsidR="00FD7DB1" w:rsidRDefault="00FD7DB1" w:rsidP="00FD7DB1">
      <w:pPr>
        <w:pStyle w:val="figurecaption"/>
        <w:ind w:left="284" w:right="168"/>
        <w:rPr>
          <w:lang w:val="es-CL"/>
        </w:rPr>
      </w:pPr>
      <w:r>
        <w:rPr>
          <w:b/>
          <w:bCs/>
          <w:lang w:val="es-CL"/>
        </w:rPr>
        <w:t xml:space="preserve">Figura 3. </w:t>
      </w:r>
      <w:r>
        <w:rPr>
          <w:lang w:val="es-CL"/>
        </w:rPr>
        <w:t xml:space="preserve"> Imagen de la explicación del paso 3</w:t>
      </w:r>
    </w:p>
    <w:p w14:paraId="135A0AFA" w14:textId="77777777" w:rsidR="00FD7DB1" w:rsidRDefault="00FD7DB1">
      <w:pPr>
        <w:suppressAutoHyphens w:val="0"/>
        <w:adjustRightInd/>
        <w:snapToGrid/>
        <w:spacing w:after="0" w:line="240" w:lineRule="auto"/>
        <w:jc w:val="left"/>
        <w:rPr>
          <w:snapToGrid/>
          <w:sz w:val="18"/>
          <w:szCs w:val="20"/>
          <w:lang w:val="es-CL"/>
        </w:rPr>
      </w:pPr>
      <w:r>
        <w:rPr>
          <w:lang w:val="es-CL"/>
        </w:rPr>
        <w:br w:type="page"/>
      </w:r>
    </w:p>
    <w:p w14:paraId="0499590C" w14:textId="600931B6" w:rsidR="00FD7DB1" w:rsidRDefault="00FD7DB1" w:rsidP="00FD7DB1">
      <w:pPr>
        <w:pStyle w:val="Ttulo3"/>
        <w:ind w:right="168"/>
        <w:jc w:val="both"/>
      </w:pPr>
      <w:r w:rsidRPr="00FD7DB1">
        <w:lastRenderedPageBreak/>
        <w:t>_mm_unpackhi_epi32 (__m128i r1</w:t>
      </w:r>
      <w:r>
        <w:t>, __m128i r2)</w:t>
      </w:r>
    </w:p>
    <w:p w14:paraId="5BC4F3A0" w14:textId="2A42A67F" w:rsidR="00FD7DB1" w:rsidRDefault="00FD7DB1" w:rsidP="00FD7DB1">
      <w:pPr>
        <w:rPr>
          <w:lang w:val="es-CL"/>
        </w:rPr>
      </w:pPr>
      <w:r w:rsidRPr="00FD7DB1">
        <w:rPr>
          <w:lang w:val="es-CL"/>
        </w:rPr>
        <w:t xml:space="preserve">Esta </w:t>
      </w:r>
      <w:r w:rsidR="00D97DDF" w:rsidRPr="00FD7DB1">
        <w:rPr>
          <w:lang w:val="es-CL"/>
        </w:rPr>
        <w:t>intrínseca</w:t>
      </w:r>
      <w:r w:rsidRPr="00FD7DB1">
        <w:rPr>
          <w:lang w:val="es-CL"/>
        </w:rPr>
        <w:t xml:space="preserve"> nos </w:t>
      </w:r>
      <w:r>
        <w:rPr>
          <w:lang w:val="es-CL"/>
        </w:rPr>
        <w:t xml:space="preserve">retorna los bits </w:t>
      </w:r>
      <w:r w:rsidR="003D2562">
        <w:rPr>
          <w:lang w:val="es-CL"/>
        </w:rPr>
        <w:t>más</w:t>
      </w:r>
      <w:r>
        <w:rPr>
          <w:lang w:val="es-CL"/>
        </w:rPr>
        <w:t xml:space="preserve"> </w:t>
      </w:r>
      <w:r w:rsidR="003D2562">
        <w:rPr>
          <w:lang w:val="es-CL"/>
        </w:rPr>
        <w:t>significativos de</w:t>
      </w:r>
      <w:r w:rsidR="00D97DDF">
        <w:rPr>
          <w:lang w:val="es-CL"/>
        </w:rPr>
        <w:t xml:space="preserve"> 2 vectores de la siguiente manera.</w:t>
      </w:r>
    </w:p>
    <w:p w14:paraId="799ED6B9" w14:textId="2724C93B" w:rsidR="00D97DDF" w:rsidRDefault="003D2562" w:rsidP="00D97DDF">
      <w:pPr>
        <w:pStyle w:val="figure"/>
        <w:keepNext/>
        <w:ind w:left="284" w:right="168"/>
      </w:pPr>
      <w:r>
        <w:rPr>
          <w:noProof/>
        </w:rPr>
        <w:drawing>
          <wp:inline distT="0" distB="0" distL="0" distR="0" wp14:anchorId="60ABA07A" wp14:editId="463CD784">
            <wp:extent cx="4399915" cy="220281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9915" cy="2202815"/>
                    </a:xfrm>
                    <a:prstGeom prst="rect">
                      <a:avLst/>
                    </a:prstGeom>
                    <a:noFill/>
                    <a:ln>
                      <a:noFill/>
                    </a:ln>
                  </pic:spPr>
                </pic:pic>
              </a:graphicData>
            </a:graphic>
          </wp:inline>
        </w:drawing>
      </w:r>
    </w:p>
    <w:p w14:paraId="5DA07935" w14:textId="7A551013" w:rsidR="00D97DDF" w:rsidRDefault="00D97DDF" w:rsidP="00D97DDF">
      <w:pPr>
        <w:pStyle w:val="figurecaption"/>
        <w:ind w:left="284" w:right="168"/>
        <w:rPr>
          <w:lang w:val="es-CL"/>
        </w:rPr>
      </w:pPr>
      <w:r>
        <w:rPr>
          <w:b/>
          <w:bCs/>
          <w:lang w:val="es-CL"/>
        </w:rPr>
        <w:t xml:space="preserve">Figura 3. </w:t>
      </w:r>
      <w:r>
        <w:rPr>
          <w:lang w:val="es-CL"/>
        </w:rPr>
        <w:t xml:space="preserve"> Imagen de la explicación del paso 3</w:t>
      </w:r>
    </w:p>
    <w:p w14:paraId="6E8BBAC9" w14:textId="06EE486C" w:rsidR="00D97DDF" w:rsidRDefault="00D97DDF" w:rsidP="00D97DDF">
      <w:pPr>
        <w:pStyle w:val="Ttulo3"/>
        <w:ind w:right="168"/>
        <w:jc w:val="both"/>
      </w:pPr>
      <w:r w:rsidRPr="00FD7DB1">
        <w:t>_mm_unpack</w:t>
      </w:r>
      <w:r>
        <w:t>lo</w:t>
      </w:r>
      <w:r w:rsidRPr="00FD7DB1">
        <w:t>_epi32 (__m128i r1</w:t>
      </w:r>
      <w:r>
        <w:t>, __m128i r2)</w:t>
      </w:r>
    </w:p>
    <w:p w14:paraId="6E1CAD94" w14:textId="574533F9" w:rsidR="003D2562" w:rsidRDefault="003D2562" w:rsidP="003D2562">
      <w:pPr>
        <w:rPr>
          <w:lang w:val="es-CL"/>
        </w:rPr>
      </w:pPr>
      <w:r w:rsidRPr="00FD7DB1">
        <w:rPr>
          <w:lang w:val="es-CL"/>
        </w:rPr>
        <w:t xml:space="preserve">Esta intrínseca nos </w:t>
      </w:r>
      <w:r>
        <w:rPr>
          <w:lang w:val="es-CL"/>
        </w:rPr>
        <w:t>retorna los bits menos significativos de 2 vectores de la siguiente manera.</w:t>
      </w:r>
    </w:p>
    <w:p w14:paraId="50C41039" w14:textId="741834DF" w:rsidR="003D2562" w:rsidRDefault="003D2562" w:rsidP="003D2562">
      <w:pPr>
        <w:pStyle w:val="figure"/>
        <w:keepNext/>
        <w:ind w:left="284" w:right="168"/>
      </w:pPr>
      <w:r>
        <w:rPr>
          <w:noProof/>
        </w:rPr>
        <w:drawing>
          <wp:inline distT="0" distB="0" distL="0" distR="0" wp14:anchorId="3568B3DD" wp14:editId="3C506AA6">
            <wp:extent cx="4399915" cy="220281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9915" cy="2202815"/>
                    </a:xfrm>
                    <a:prstGeom prst="rect">
                      <a:avLst/>
                    </a:prstGeom>
                    <a:noFill/>
                    <a:ln>
                      <a:noFill/>
                    </a:ln>
                  </pic:spPr>
                </pic:pic>
              </a:graphicData>
            </a:graphic>
          </wp:inline>
        </w:drawing>
      </w:r>
    </w:p>
    <w:p w14:paraId="0CAF330D" w14:textId="674E8568" w:rsidR="003D2562" w:rsidRDefault="003D2562" w:rsidP="003D2562">
      <w:pPr>
        <w:pStyle w:val="figurecaption"/>
        <w:ind w:left="284" w:right="168"/>
        <w:rPr>
          <w:lang w:val="es-CL"/>
        </w:rPr>
      </w:pPr>
      <w:r>
        <w:rPr>
          <w:b/>
          <w:bCs/>
          <w:lang w:val="es-CL"/>
        </w:rPr>
        <w:t xml:space="preserve">Figura 3. </w:t>
      </w:r>
      <w:r>
        <w:rPr>
          <w:lang w:val="es-CL"/>
        </w:rPr>
        <w:t xml:space="preserve"> Imagen de la explicación del paso 3</w:t>
      </w:r>
    </w:p>
    <w:p w14:paraId="6EF69325" w14:textId="37879BF7" w:rsidR="003D2562" w:rsidRPr="003D2562" w:rsidRDefault="003D2562" w:rsidP="003D2562">
      <w:pPr>
        <w:pStyle w:val="Ttulo3"/>
        <w:ind w:right="168"/>
        <w:jc w:val="both"/>
        <w:rPr>
          <w:lang w:val="es-CL"/>
        </w:rPr>
      </w:pPr>
      <w:r w:rsidRPr="003D2562">
        <w:rPr>
          <w:lang w:val="es-CL"/>
        </w:rPr>
        <w:t>_mm_shuffle_epi32 (__m128i r1, _MM_SHUFFLE(pos3,pos2,pos1,pos0))</w:t>
      </w:r>
    </w:p>
    <w:p w14:paraId="16923CD8" w14:textId="729A74D3" w:rsidR="003D2562" w:rsidRDefault="003D2562" w:rsidP="003D2562">
      <w:pPr>
        <w:rPr>
          <w:lang w:val="es-CL"/>
        </w:rPr>
      </w:pPr>
      <w:r w:rsidRPr="003D2562">
        <w:rPr>
          <w:lang w:val="es-CL"/>
        </w:rPr>
        <w:t>Esta intrínseca lo que h</w:t>
      </w:r>
      <w:r>
        <w:rPr>
          <w:lang w:val="es-CL"/>
        </w:rPr>
        <w:t xml:space="preserve">ace es cambiar la posición los números dentro del registro esta recibe por parámetro 1 registro __m128i y un </w:t>
      </w:r>
      <w:r w:rsidRPr="003D2562">
        <w:rPr>
          <w:lang w:val="es-CL"/>
        </w:rPr>
        <w:t>_MM_SHUFFLE(pos3,pos2,pos1,pos0)</w:t>
      </w:r>
      <w:r>
        <w:rPr>
          <w:lang w:val="es-CL"/>
        </w:rPr>
        <w:t xml:space="preserve"> que lo que hace esto es decir en la posición que tomaran los valores del registro.</w:t>
      </w:r>
    </w:p>
    <w:p w14:paraId="16C20357" w14:textId="0241DFA6" w:rsidR="003D2562" w:rsidRDefault="0039075D" w:rsidP="003D2562">
      <w:pPr>
        <w:pStyle w:val="Ttulo3"/>
        <w:ind w:right="168"/>
        <w:jc w:val="both"/>
      </w:pPr>
      <w:r w:rsidRPr="0039075D">
        <w:t xml:space="preserve">_mm_extract_epi32 </w:t>
      </w:r>
      <w:r w:rsidR="003D2562" w:rsidRPr="003D2562">
        <w:t>(__m128i r1, i</w:t>
      </w:r>
      <w:r w:rsidR="003D2562">
        <w:t>nt pos1)</w:t>
      </w:r>
    </w:p>
    <w:p w14:paraId="3F4EB765" w14:textId="0D52E1EB" w:rsidR="003D2562" w:rsidRDefault="003D2562" w:rsidP="003D2562">
      <w:pPr>
        <w:rPr>
          <w:lang w:val="es-CL"/>
        </w:rPr>
      </w:pPr>
      <w:r w:rsidRPr="003D2562">
        <w:rPr>
          <w:lang w:val="es-CL"/>
        </w:rPr>
        <w:t>Esta intrínseca retorna el v</w:t>
      </w:r>
      <w:r>
        <w:rPr>
          <w:lang w:val="es-CL"/>
        </w:rPr>
        <w:t>alor que hay en la posición de un registro.</w:t>
      </w:r>
    </w:p>
    <w:p w14:paraId="536EE972" w14:textId="4399044D" w:rsidR="00490E89" w:rsidRDefault="00490E89" w:rsidP="00490E89">
      <w:pPr>
        <w:pStyle w:val="Ttulo1"/>
        <w:ind w:left="284" w:right="168" w:firstLine="0"/>
      </w:pPr>
      <w:r>
        <w:t>Pruebas realizadas</w:t>
      </w:r>
    </w:p>
    <w:p w14:paraId="6046DFE7" w14:textId="6BA754F9" w:rsidR="00490E89" w:rsidRDefault="00490E89" w:rsidP="00490E89">
      <w:pPr>
        <w:ind w:left="284"/>
        <w:rPr>
          <w:lang w:val="es-CL"/>
        </w:rPr>
      </w:pPr>
      <w:r w:rsidRPr="005F4F2C">
        <w:rPr>
          <w:lang w:val="es-CL"/>
        </w:rPr>
        <w:t xml:space="preserve">Para realizar estas pruebas </w:t>
      </w:r>
      <w:r w:rsidR="005F4F2C" w:rsidRPr="005F4F2C">
        <w:rPr>
          <w:lang w:val="es-CL"/>
        </w:rPr>
        <w:t>s</w:t>
      </w:r>
      <w:r w:rsidR="005F4F2C">
        <w:rPr>
          <w:lang w:val="es-CL"/>
        </w:rPr>
        <w:t xml:space="preserve">e modifico un poco le código para que este realizara 100 repeticiones para poder sumar los tiempos de ejecución. </w:t>
      </w:r>
    </w:p>
    <w:p w14:paraId="0D4EF6C2" w14:textId="6070536E" w:rsidR="005F4F2C" w:rsidRDefault="005F4F2C" w:rsidP="005F4F2C">
      <w:pPr>
        <w:pStyle w:val="Ttulo2"/>
        <w:ind w:left="284" w:right="168" w:firstLine="0"/>
      </w:pPr>
      <w:r>
        <w:t>Algoritmo para las pruebas</w:t>
      </w:r>
    </w:p>
    <w:p w14:paraId="5C53B813" w14:textId="662C9E4D" w:rsidR="005F4F2C" w:rsidRDefault="00FF75F5" w:rsidP="005F4F2C">
      <w:pPr>
        <w:ind w:left="284"/>
        <w:rPr>
          <w:lang w:val="es-CL"/>
        </w:rPr>
      </w:pPr>
      <w:r>
        <w:rPr>
          <w:lang w:val="es-CL"/>
        </w:rPr>
        <w:lastRenderedPageBreak/>
        <w:t>Se utilizo el algorirmo por defecto de c++ que corresponde a un merge sort que su complejidad es de nlog(n)</w:t>
      </w:r>
    </w:p>
    <w:p w14:paraId="5A541133" w14:textId="4412C510" w:rsidR="005F4F2C" w:rsidRPr="005F4F2C" w:rsidRDefault="005F4F2C" w:rsidP="005F4F2C">
      <w:pPr>
        <w:pStyle w:val="Ttulo2"/>
        <w:ind w:left="284" w:right="168" w:firstLine="0"/>
        <w:rPr>
          <w:lang w:val="es-CL"/>
        </w:rPr>
      </w:pPr>
      <w:r w:rsidRPr="005F4F2C">
        <w:rPr>
          <w:lang w:val="es-CL"/>
        </w:rPr>
        <w:t>Como se ejecutaron las p</w:t>
      </w:r>
      <w:r>
        <w:rPr>
          <w:lang w:val="es-CL"/>
        </w:rPr>
        <w:t>ruebas</w:t>
      </w:r>
    </w:p>
    <w:p w14:paraId="5A069A94" w14:textId="70AAB481" w:rsidR="005F4F2C" w:rsidRDefault="005F4F2C" w:rsidP="005F4F2C">
      <w:pPr>
        <w:ind w:left="284"/>
        <w:rPr>
          <w:lang w:val="es-CL"/>
        </w:rPr>
      </w:pPr>
      <w:r>
        <w:rPr>
          <w:lang w:val="es-CL"/>
        </w:rPr>
        <w:t>Para ejecutar las pruebas se colocaron timers en ciertas partes claves del código, para medir el tiempo que tardaba en realizar estas secciones, los timer que se utilizaron fueron:</w:t>
      </w:r>
    </w:p>
    <w:p w14:paraId="076B73CD" w14:textId="6D2A6E70" w:rsidR="005F4F2C" w:rsidRDefault="005F4F2C" w:rsidP="005F4F2C">
      <w:pPr>
        <w:pStyle w:val="Prrafodelista"/>
        <w:numPr>
          <w:ilvl w:val="0"/>
          <w:numId w:val="13"/>
        </w:numPr>
        <w:ind w:left="284" w:right="168" w:firstLine="0"/>
        <w:rPr>
          <w:lang w:val="es-CL"/>
        </w:rPr>
      </w:pPr>
      <w:r>
        <w:rPr>
          <w:lang w:val="es-CL"/>
        </w:rPr>
        <w:t>Para medir cuanto tiempo se demoraba en cargar el archivo a memoria</w:t>
      </w:r>
    </w:p>
    <w:p w14:paraId="1697AFD3" w14:textId="682FA8CB" w:rsidR="005F4F2C" w:rsidRPr="005F4F2C" w:rsidRDefault="005F4F2C" w:rsidP="005F4F2C">
      <w:pPr>
        <w:pStyle w:val="Prrafodelista"/>
        <w:numPr>
          <w:ilvl w:val="0"/>
          <w:numId w:val="13"/>
        </w:numPr>
        <w:ind w:left="284" w:right="168" w:firstLine="0"/>
        <w:rPr>
          <w:lang w:val="es-CL"/>
        </w:rPr>
      </w:pPr>
      <w:r w:rsidRPr="005F4F2C">
        <w:rPr>
          <w:lang w:val="es-CL"/>
        </w:rPr>
        <w:t xml:space="preserve">Para medir el tiempo de la function </w:t>
      </w:r>
      <w:r>
        <w:rPr>
          <w:lang w:val="es-CL"/>
        </w:rPr>
        <w:t>sort de c++</w:t>
      </w:r>
    </w:p>
    <w:p w14:paraId="5440FC0E" w14:textId="56A4CA2A" w:rsidR="005F4F2C" w:rsidRPr="005F4F2C" w:rsidRDefault="005F4F2C" w:rsidP="005F4F2C">
      <w:pPr>
        <w:pStyle w:val="Prrafodelista"/>
        <w:numPr>
          <w:ilvl w:val="0"/>
          <w:numId w:val="13"/>
        </w:numPr>
        <w:ind w:left="284" w:right="168" w:firstLine="0"/>
        <w:rPr>
          <w:lang w:val="es-CL"/>
        </w:rPr>
      </w:pPr>
      <w:r w:rsidRPr="005F4F2C">
        <w:rPr>
          <w:lang w:val="es-CL"/>
        </w:rPr>
        <w:t>Para medir cuanto tiempo t</w:t>
      </w:r>
      <w:r>
        <w:rPr>
          <w:lang w:val="es-CL"/>
        </w:rPr>
        <w:t>ardaba en hacer el procesamiento vectorial el algoritmo</w:t>
      </w:r>
    </w:p>
    <w:p w14:paraId="5C128D16" w14:textId="69DFE489" w:rsidR="005F4F2C" w:rsidRDefault="005F4F2C" w:rsidP="005F4F2C">
      <w:pPr>
        <w:pStyle w:val="Prrafodelista"/>
        <w:numPr>
          <w:ilvl w:val="0"/>
          <w:numId w:val="13"/>
        </w:numPr>
        <w:ind w:left="284" w:right="168" w:firstLine="0"/>
        <w:rPr>
          <w:lang w:val="es-CL"/>
        </w:rPr>
      </w:pPr>
      <w:r w:rsidRPr="005F4F2C">
        <w:rPr>
          <w:lang w:val="es-CL"/>
        </w:rPr>
        <w:t>Para medir cuanto tiempo s</w:t>
      </w:r>
      <w:r>
        <w:rPr>
          <w:lang w:val="es-CL"/>
        </w:rPr>
        <w:t>e tardaba la función sort de c++ después de aplicar el algoritmo vectorial</w:t>
      </w:r>
    </w:p>
    <w:p w14:paraId="4D4F3A54" w14:textId="4DCA2A59" w:rsidR="005F4F2C" w:rsidRDefault="005F4F2C" w:rsidP="005F4F2C">
      <w:pPr>
        <w:pStyle w:val="Prrafodelista"/>
        <w:numPr>
          <w:ilvl w:val="0"/>
          <w:numId w:val="13"/>
        </w:numPr>
        <w:ind w:left="284" w:right="168" w:firstLine="0"/>
        <w:rPr>
          <w:lang w:val="es-CL"/>
        </w:rPr>
      </w:pPr>
      <w:r>
        <w:rPr>
          <w:lang w:val="es-CL"/>
        </w:rPr>
        <w:t>Para medir cuanto tiempo tardaba Shell sort en ordenar los números aplicando el procesamiento vectorial</w:t>
      </w:r>
    </w:p>
    <w:p w14:paraId="71A1EE60" w14:textId="677724CA" w:rsidR="005F4F2C" w:rsidRDefault="005F4F2C" w:rsidP="005F4F2C">
      <w:pPr>
        <w:pStyle w:val="Ttulo2"/>
        <w:ind w:left="284" w:right="168" w:firstLine="0"/>
        <w:rPr>
          <w:lang w:val="es-CL"/>
        </w:rPr>
      </w:pPr>
      <w:r w:rsidRPr="005F4F2C">
        <w:rPr>
          <w:lang w:val="es-CL"/>
        </w:rPr>
        <w:t xml:space="preserve">Como </w:t>
      </w:r>
      <w:r>
        <w:rPr>
          <w:lang w:val="es-CL"/>
        </w:rPr>
        <w:t>obtuvieron valores promedio</w:t>
      </w:r>
    </w:p>
    <w:p w14:paraId="0D73B292" w14:textId="66CFBD78" w:rsidR="005F4F2C" w:rsidRDefault="005F4F2C" w:rsidP="0020039E">
      <w:pPr>
        <w:ind w:left="284"/>
        <w:rPr>
          <w:lang w:val="es-CL"/>
        </w:rPr>
      </w:pPr>
      <w:r>
        <w:rPr>
          <w:lang w:val="es-CL"/>
        </w:rPr>
        <w:t xml:space="preserve">Como a partir de una sola ejecución no podemos obtener conclusiones, se </w:t>
      </w:r>
      <w:r w:rsidR="0020039E">
        <w:rPr>
          <w:lang w:val="es-CL"/>
        </w:rPr>
        <w:t>modificó</w:t>
      </w:r>
      <w:r>
        <w:rPr>
          <w:lang w:val="es-CL"/>
        </w:rPr>
        <w:t xml:space="preserve"> el código para que todo el algoritmo se ejecutara una cantidad x de veces, para el concepto de la realización de las pruebas se ejecuto el algoritmo 1000 veces</w:t>
      </w:r>
    </w:p>
    <w:p w14:paraId="3F925AE8" w14:textId="3FA76D01" w:rsidR="0020039E" w:rsidRDefault="0020039E" w:rsidP="0020039E">
      <w:pPr>
        <w:pStyle w:val="Ttulo2"/>
        <w:ind w:left="284" w:right="168" w:firstLine="0"/>
        <w:rPr>
          <w:lang w:val="es-CL"/>
        </w:rPr>
      </w:pPr>
      <w:r>
        <w:rPr>
          <w:lang w:val="es-CL"/>
        </w:rPr>
        <w:t>Que tamaño tuvieron las pruebas</w:t>
      </w:r>
    </w:p>
    <w:p w14:paraId="313F554F" w14:textId="4F5BC4F2" w:rsidR="0020039E" w:rsidRDefault="0020039E" w:rsidP="0020039E">
      <w:pPr>
        <w:ind w:left="284"/>
        <w:rPr>
          <w:lang w:val="es-CL"/>
        </w:rPr>
      </w:pPr>
      <w:r>
        <w:rPr>
          <w:lang w:val="es-CL"/>
        </w:rPr>
        <w:t xml:space="preserve">Se hicieron pruebas para distintos tamaños de arreglos, para los cuales cada vez se demoraba más la ejecución del código, se hicieron pruebas para las siguientes cantidades de números: </w:t>
      </w:r>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3</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4</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5</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6</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7</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8</m:t>
            </m:r>
          </m:sup>
        </m:sSup>
      </m:oMath>
    </w:p>
    <w:p w14:paraId="0E9F5EDE" w14:textId="77777777" w:rsidR="0020039E" w:rsidRDefault="0020039E">
      <w:pPr>
        <w:suppressAutoHyphens w:val="0"/>
        <w:adjustRightInd/>
        <w:snapToGrid/>
        <w:spacing w:after="0" w:line="240" w:lineRule="auto"/>
        <w:jc w:val="left"/>
        <w:rPr>
          <w:lang w:val="es-CL"/>
        </w:rPr>
      </w:pPr>
      <w:r>
        <w:rPr>
          <w:lang w:val="es-CL"/>
        </w:rPr>
        <w:br w:type="page"/>
      </w:r>
    </w:p>
    <w:p w14:paraId="3FFA81D2" w14:textId="1EF5E54B" w:rsidR="00490E89" w:rsidRDefault="00490E89" w:rsidP="00490E89">
      <w:pPr>
        <w:pStyle w:val="Ttulo1"/>
        <w:ind w:left="284" w:right="168" w:firstLine="0"/>
      </w:pPr>
      <w:r>
        <w:lastRenderedPageBreak/>
        <w:t>Resultados de las pruebas</w:t>
      </w:r>
    </w:p>
    <w:p w14:paraId="5A6A3EF1" w14:textId="554F5AC1" w:rsidR="0020039E" w:rsidRDefault="0020039E" w:rsidP="0020039E">
      <w:pPr>
        <w:ind w:left="284"/>
        <w:rPr>
          <w:lang w:val="es-CL"/>
        </w:rPr>
      </w:pPr>
      <w:r w:rsidRPr="0020039E">
        <w:rPr>
          <w:lang w:val="es-CL"/>
        </w:rPr>
        <w:t>Como resultado general de l</w:t>
      </w:r>
      <w:r>
        <w:rPr>
          <w:lang w:val="es-CL"/>
        </w:rPr>
        <w:t>as pruebas s obtuvo los tiempos mostrados en tabla 1.</w:t>
      </w:r>
      <w:r w:rsidR="00E676F6">
        <w:rPr>
          <w:lang w:val="es-CL"/>
        </w:rPr>
        <w:t xml:space="preserve"> Cabe destacar que los números en esta tabla están en milisegundos</w:t>
      </w:r>
    </w:p>
    <w:p w14:paraId="5381487E" w14:textId="156A04A8" w:rsidR="0020039E" w:rsidRPr="00A97B22" w:rsidRDefault="0020039E" w:rsidP="0020039E">
      <w:pPr>
        <w:pStyle w:val="Descripcin"/>
        <w:ind w:left="284" w:right="168"/>
      </w:pPr>
      <w:bookmarkStart w:id="2" w:name="_Ref68685558"/>
      <w:r w:rsidRPr="0020039E">
        <w:rPr>
          <w:b/>
          <w:bCs w:val="0"/>
          <w:lang w:val="es-CL"/>
        </w:rPr>
        <w:t xml:space="preserve">Tabla </w:t>
      </w:r>
      <w:r w:rsidRPr="0032493C">
        <w:rPr>
          <w:b/>
          <w:bCs w:val="0"/>
        </w:rPr>
        <w:fldChar w:fldCharType="begin"/>
      </w:r>
      <w:r w:rsidRPr="0020039E">
        <w:rPr>
          <w:b/>
          <w:bCs w:val="0"/>
          <w:lang w:val="es-CL"/>
        </w:rPr>
        <w:instrText xml:space="preserve"> SEQ Tabla \* ARABIC </w:instrText>
      </w:r>
      <w:r w:rsidRPr="0032493C">
        <w:rPr>
          <w:b/>
          <w:bCs w:val="0"/>
        </w:rPr>
        <w:fldChar w:fldCharType="separate"/>
      </w:r>
      <w:r w:rsidR="00017564">
        <w:rPr>
          <w:b/>
          <w:bCs w:val="0"/>
          <w:noProof/>
          <w:lang w:val="es-CL"/>
        </w:rPr>
        <w:t>1</w:t>
      </w:r>
      <w:r w:rsidRPr="0032493C">
        <w:rPr>
          <w:b/>
          <w:bCs w:val="0"/>
        </w:rPr>
        <w:fldChar w:fldCharType="end"/>
      </w:r>
      <w:bookmarkEnd w:id="2"/>
      <w:r w:rsidRPr="0020039E">
        <w:rPr>
          <w:b/>
          <w:bCs w:val="0"/>
          <w:lang w:val="es-CL"/>
        </w:rPr>
        <w:t>.</w:t>
      </w:r>
      <w:r w:rsidRPr="0020039E">
        <w:rPr>
          <w:lang w:val="es-CL"/>
        </w:rPr>
        <w:t xml:space="preserve"> </w:t>
      </w:r>
    </w:p>
    <w:tbl>
      <w:tblPr>
        <w:tblStyle w:val="MDPI41threelinetable"/>
        <w:tblW w:w="0" w:type="auto"/>
        <w:tblLook w:val="04A0" w:firstRow="1" w:lastRow="0" w:firstColumn="1" w:lastColumn="0" w:noHBand="0" w:noVBand="1"/>
      </w:tblPr>
      <w:tblGrid>
        <w:gridCol w:w="1823"/>
        <w:gridCol w:w="1823"/>
        <w:gridCol w:w="1823"/>
        <w:gridCol w:w="1823"/>
        <w:gridCol w:w="1824"/>
        <w:gridCol w:w="1883"/>
      </w:tblGrid>
      <w:tr w:rsidR="00FF75F5" w:rsidRPr="009577D1" w14:paraId="1968B80F" w14:textId="77777777" w:rsidTr="00FF75F5">
        <w:trPr>
          <w:cnfStyle w:val="100000000000" w:firstRow="1" w:lastRow="0" w:firstColumn="0" w:lastColumn="0" w:oddVBand="0" w:evenVBand="0" w:oddHBand="0" w:evenHBand="0" w:firstRowFirstColumn="0" w:firstRowLastColumn="0" w:lastRowFirstColumn="0" w:lastRowLastColumn="0"/>
        </w:trPr>
        <w:tc>
          <w:tcPr>
            <w:tcW w:w="1823" w:type="dxa"/>
          </w:tcPr>
          <w:p w14:paraId="3E2277BB" w14:textId="087ADC49" w:rsidR="00FF75F5" w:rsidRDefault="00FF75F5" w:rsidP="0020039E">
            <w:pPr>
              <w:rPr>
                <w:lang w:val="es-CL"/>
              </w:rPr>
            </w:pPr>
            <w:r>
              <w:rPr>
                <w:lang w:val="es-CL"/>
              </w:rPr>
              <w:t>Cantidad de datos</w:t>
            </w:r>
          </w:p>
        </w:tc>
        <w:tc>
          <w:tcPr>
            <w:tcW w:w="1823" w:type="dxa"/>
          </w:tcPr>
          <w:p w14:paraId="4B5814A1" w14:textId="35862FD3" w:rsidR="00FF75F5" w:rsidRDefault="00FF75F5" w:rsidP="0020039E">
            <w:pPr>
              <w:rPr>
                <w:lang w:val="es-CL"/>
              </w:rPr>
            </w:pPr>
            <w:r>
              <w:rPr>
                <w:lang w:val="es-CL"/>
              </w:rPr>
              <w:t>Preodenamiento vectorial</w:t>
            </w:r>
          </w:p>
        </w:tc>
        <w:tc>
          <w:tcPr>
            <w:tcW w:w="1823" w:type="dxa"/>
          </w:tcPr>
          <w:p w14:paraId="0D1C3A36" w14:textId="7CF50C18" w:rsidR="00FF75F5" w:rsidRDefault="00FF75F5" w:rsidP="0020039E">
            <w:pPr>
              <w:rPr>
                <w:lang w:val="es-CL"/>
              </w:rPr>
            </w:pPr>
            <w:r>
              <w:rPr>
                <w:lang w:val="es-CL"/>
              </w:rPr>
              <w:t>Tiempo de carga de la matriz</w:t>
            </w:r>
          </w:p>
        </w:tc>
        <w:tc>
          <w:tcPr>
            <w:tcW w:w="1823" w:type="dxa"/>
          </w:tcPr>
          <w:p w14:paraId="0EF1D54E" w14:textId="273ED81C" w:rsidR="00FF75F5" w:rsidRDefault="00FF75F5" w:rsidP="0020039E">
            <w:pPr>
              <w:rPr>
                <w:lang w:val="es-CL"/>
              </w:rPr>
            </w:pPr>
            <w:r>
              <w:rPr>
                <w:lang w:val="es-CL"/>
              </w:rPr>
              <w:t>Ordenamiento de los datos preordenados</w:t>
            </w:r>
          </w:p>
        </w:tc>
        <w:tc>
          <w:tcPr>
            <w:tcW w:w="1824" w:type="dxa"/>
          </w:tcPr>
          <w:p w14:paraId="6E90C0D7" w14:textId="3016A037" w:rsidR="00FF75F5" w:rsidRDefault="00FF75F5" w:rsidP="0020039E">
            <w:pPr>
              <w:rPr>
                <w:lang w:val="es-CL"/>
              </w:rPr>
            </w:pPr>
            <w:r>
              <w:rPr>
                <w:lang w:val="es-CL"/>
              </w:rPr>
              <w:t>Ordenamiento de c++</w:t>
            </w:r>
          </w:p>
        </w:tc>
        <w:tc>
          <w:tcPr>
            <w:tcW w:w="1824" w:type="dxa"/>
          </w:tcPr>
          <w:p w14:paraId="4242D817" w14:textId="13BDE871" w:rsidR="00FF75F5" w:rsidRDefault="00FF75F5" w:rsidP="0020039E">
            <w:pPr>
              <w:rPr>
                <w:lang w:val="es-CL"/>
              </w:rPr>
            </w:pPr>
            <w:r>
              <w:rPr>
                <w:lang w:val="es-CL"/>
              </w:rPr>
              <w:t>Tiempo de ordenamiento total (perodenamiento+ sort c++)</w:t>
            </w:r>
          </w:p>
        </w:tc>
      </w:tr>
      <w:tr w:rsidR="00FF75F5" w14:paraId="5F2845F7" w14:textId="77777777" w:rsidTr="00FF75F5">
        <w:tc>
          <w:tcPr>
            <w:tcW w:w="1823" w:type="dxa"/>
          </w:tcPr>
          <w:p w14:paraId="6169D8C9" w14:textId="496DAD85" w:rsidR="00FF75F5" w:rsidRDefault="00D912FF" w:rsidP="0020039E">
            <w:pPr>
              <w:rPr>
                <w:lang w:val="es-CL"/>
              </w:rPr>
            </w:pPr>
            <m:oMathPara>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3</m:t>
                    </m:r>
                  </m:sup>
                </m:sSup>
              </m:oMath>
            </m:oMathPara>
          </w:p>
        </w:tc>
        <w:tc>
          <w:tcPr>
            <w:tcW w:w="1823" w:type="dxa"/>
          </w:tcPr>
          <w:p w14:paraId="34AE7FD8" w14:textId="2075FF20" w:rsidR="00FF75F5" w:rsidRDefault="00FF75F5" w:rsidP="0020039E">
            <w:pPr>
              <w:rPr>
                <w:lang w:val="es-CL"/>
              </w:rPr>
            </w:pPr>
            <w:r>
              <w:rPr>
                <w:lang w:val="es-CL"/>
              </w:rPr>
              <w:t>0</w:t>
            </w:r>
          </w:p>
        </w:tc>
        <w:tc>
          <w:tcPr>
            <w:tcW w:w="1823" w:type="dxa"/>
          </w:tcPr>
          <w:p w14:paraId="256B5FBB" w14:textId="69C92F49" w:rsidR="00FF75F5" w:rsidRDefault="00FF75F5" w:rsidP="0020039E">
            <w:pPr>
              <w:rPr>
                <w:lang w:val="es-CL"/>
              </w:rPr>
            </w:pPr>
            <w:r>
              <w:rPr>
                <w:lang w:val="es-CL"/>
              </w:rPr>
              <w:t>0</w:t>
            </w:r>
          </w:p>
        </w:tc>
        <w:tc>
          <w:tcPr>
            <w:tcW w:w="1823" w:type="dxa"/>
          </w:tcPr>
          <w:p w14:paraId="23444FBE" w14:textId="6627FA5B" w:rsidR="00FF75F5" w:rsidRDefault="00FF75F5" w:rsidP="0020039E">
            <w:pPr>
              <w:rPr>
                <w:lang w:val="es-CL"/>
              </w:rPr>
            </w:pPr>
            <w:r>
              <w:rPr>
                <w:lang w:val="es-CL"/>
              </w:rPr>
              <w:t>0</w:t>
            </w:r>
          </w:p>
        </w:tc>
        <w:tc>
          <w:tcPr>
            <w:tcW w:w="1824" w:type="dxa"/>
          </w:tcPr>
          <w:p w14:paraId="0EB3F874" w14:textId="26BC520C" w:rsidR="00FF75F5" w:rsidRDefault="00FF75F5" w:rsidP="0020039E">
            <w:pPr>
              <w:rPr>
                <w:lang w:val="es-CL"/>
              </w:rPr>
            </w:pPr>
            <w:r>
              <w:rPr>
                <w:lang w:val="es-CL"/>
              </w:rPr>
              <w:t>0</w:t>
            </w:r>
          </w:p>
        </w:tc>
        <w:tc>
          <w:tcPr>
            <w:tcW w:w="1824" w:type="dxa"/>
          </w:tcPr>
          <w:p w14:paraId="294F381C" w14:textId="21A459CC" w:rsidR="00FF75F5" w:rsidRDefault="00FF75F5" w:rsidP="0020039E">
            <w:pPr>
              <w:rPr>
                <w:lang w:val="es-CL"/>
              </w:rPr>
            </w:pPr>
            <w:r>
              <w:rPr>
                <w:lang w:val="es-CL"/>
              </w:rPr>
              <w:t>0</w:t>
            </w:r>
          </w:p>
        </w:tc>
      </w:tr>
      <w:tr w:rsidR="00FF75F5" w14:paraId="08125070" w14:textId="77777777" w:rsidTr="00FF75F5">
        <w:tc>
          <w:tcPr>
            <w:tcW w:w="1823" w:type="dxa"/>
          </w:tcPr>
          <w:p w14:paraId="2710ECA0" w14:textId="6F2203C7" w:rsidR="00FF75F5" w:rsidRDefault="00D912FF" w:rsidP="0020039E">
            <w:pPr>
              <w:rPr>
                <w:lang w:val="es-CL"/>
              </w:rPr>
            </w:pPr>
            <m:oMathPara>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4</m:t>
                    </m:r>
                  </m:sup>
                </m:sSup>
              </m:oMath>
            </m:oMathPara>
          </w:p>
        </w:tc>
        <w:tc>
          <w:tcPr>
            <w:tcW w:w="1823" w:type="dxa"/>
          </w:tcPr>
          <w:p w14:paraId="4F526C13" w14:textId="0C4D675D" w:rsidR="00FF75F5" w:rsidRDefault="00FF75F5" w:rsidP="0020039E">
            <w:pPr>
              <w:rPr>
                <w:lang w:val="es-CL"/>
              </w:rPr>
            </w:pPr>
            <w:r>
              <w:rPr>
                <w:lang w:val="es-CL"/>
              </w:rPr>
              <w:t>0</w:t>
            </w:r>
          </w:p>
        </w:tc>
        <w:tc>
          <w:tcPr>
            <w:tcW w:w="1823" w:type="dxa"/>
          </w:tcPr>
          <w:p w14:paraId="2808E65A" w14:textId="30D905EA" w:rsidR="00FF75F5" w:rsidRDefault="00FF75F5" w:rsidP="0020039E">
            <w:pPr>
              <w:rPr>
                <w:lang w:val="es-CL"/>
              </w:rPr>
            </w:pPr>
            <w:r>
              <w:rPr>
                <w:lang w:val="es-CL"/>
              </w:rPr>
              <w:t>0.06</w:t>
            </w:r>
          </w:p>
        </w:tc>
        <w:tc>
          <w:tcPr>
            <w:tcW w:w="1823" w:type="dxa"/>
          </w:tcPr>
          <w:p w14:paraId="7879CF2D" w14:textId="10C4B8C7" w:rsidR="00FF75F5" w:rsidRDefault="00FF75F5" w:rsidP="0020039E">
            <w:pPr>
              <w:rPr>
                <w:lang w:val="es-CL"/>
              </w:rPr>
            </w:pPr>
            <w:r>
              <w:rPr>
                <w:lang w:val="es-CL"/>
              </w:rPr>
              <w:t>1</w:t>
            </w:r>
          </w:p>
        </w:tc>
        <w:tc>
          <w:tcPr>
            <w:tcW w:w="1824" w:type="dxa"/>
          </w:tcPr>
          <w:p w14:paraId="740DF24C" w14:textId="65F16ACE" w:rsidR="00FF75F5" w:rsidRDefault="00FF75F5" w:rsidP="0020039E">
            <w:pPr>
              <w:rPr>
                <w:lang w:val="es-CL"/>
              </w:rPr>
            </w:pPr>
            <w:r>
              <w:rPr>
                <w:lang w:val="es-CL"/>
              </w:rPr>
              <w:t>1</w:t>
            </w:r>
          </w:p>
        </w:tc>
        <w:tc>
          <w:tcPr>
            <w:tcW w:w="1824" w:type="dxa"/>
          </w:tcPr>
          <w:p w14:paraId="56153EAD" w14:textId="799B49BB" w:rsidR="00FF75F5" w:rsidRDefault="00FF75F5" w:rsidP="0020039E">
            <w:pPr>
              <w:rPr>
                <w:lang w:val="es-CL"/>
              </w:rPr>
            </w:pPr>
            <w:r>
              <w:rPr>
                <w:lang w:val="es-CL"/>
              </w:rPr>
              <w:t>1</w:t>
            </w:r>
          </w:p>
        </w:tc>
      </w:tr>
      <w:tr w:rsidR="00FF75F5" w14:paraId="5A2A8DFF" w14:textId="77777777" w:rsidTr="00FF75F5">
        <w:tc>
          <w:tcPr>
            <w:tcW w:w="1823" w:type="dxa"/>
          </w:tcPr>
          <w:p w14:paraId="41A48725" w14:textId="58A72C59" w:rsidR="00FF75F5" w:rsidRDefault="00D912FF" w:rsidP="0020039E">
            <w:pPr>
              <w:rPr>
                <w:lang w:val="es-CL"/>
              </w:rPr>
            </w:pPr>
            <m:oMathPara>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5</m:t>
                    </m:r>
                  </m:sup>
                </m:sSup>
              </m:oMath>
            </m:oMathPara>
          </w:p>
        </w:tc>
        <w:tc>
          <w:tcPr>
            <w:tcW w:w="1823" w:type="dxa"/>
          </w:tcPr>
          <w:p w14:paraId="5FE16198" w14:textId="635A53FE" w:rsidR="00FF75F5" w:rsidRDefault="00FF75F5" w:rsidP="0020039E">
            <w:pPr>
              <w:rPr>
                <w:lang w:val="es-CL"/>
              </w:rPr>
            </w:pPr>
            <w:r>
              <w:rPr>
                <w:lang w:val="es-CL"/>
              </w:rPr>
              <w:t>1.01</w:t>
            </w:r>
          </w:p>
        </w:tc>
        <w:tc>
          <w:tcPr>
            <w:tcW w:w="1823" w:type="dxa"/>
          </w:tcPr>
          <w:p w14:paraId="6469E52D" w14:textId="5756D0BE" w:rsidR="00FF75F5" w:rsidRDefault="00FF75F5" w:rsidP="0020039E">
            <w:pPr>
              <w:rPr>
                <w:lang w:val="es-CL"/>
              </w:rPr>
            </w:pPr>
            <w:r>
              <w:rPr>
                <w:lang w:val="es-CL"/>
              </w:rPr>
              <w:t>7.17</w:t>
            </w:r>
          </w:p>
        </w:tc>
        <w:tc>
          <w:tcPr>
            <w:tcW w:w="1823" w:type="dxa"/>
          </w:tcPr>
          <w:p w14:paraId="4D89CAD6" w14:textId="455C68B3" w:rsidR="00FF75F5" w:rsidRDefault="00FF75F5" w:rsidP="0020039E">
            <w:pPr>
              <w:rPr>
                <w:lang w:val="es-CL"/>
              </w:rPr>
            </w:pPr>
            <w:r>
              <w:rPr>
                <w:lang w:val="es-CL"/>
              </w:rPr>
              <w:t>20..04</w:t>
            </w:r>
          </w:p>
        </w:tc>
        <w:tc>
          <w:tcPr>
            <w:tcW w:w="1824" w:type="dxa"/>
          </w:tcPr>
          <w:p w14:paraId="3A374544" w14:textId="0909785D" w:rsidR="00FF75F5" w:rsidRDefault="00FF75F5" w:rsidP="0020039E">
            <w:pPr>
              <w:rPr>
                <w:lang w:val="es-CL"/>
              </w:rPr>
            </w:pPr>
            <w:r>
              <w:rPr>
                <w:lang w:val="es-CL"/>
              </w:rPr>
              <w:t>20.45</w:t>
            </w:r>
          </w:p>
        </w:tc>
        <w:tc>
          <w:tcPr>
            <w:tcW w:w="1824" w:type="dxa"/>
          </w:tcPr>
          <w:p w14:paraId="75690D27" w14:textId="2155FAA6" w:rsidR="00FF75F5" w:rsidRDefault="00FF75F5" w:rsidP="0020039E">
            <w:pPr>
              <w:rPr>
                <w:lang w:val="es-CL"/>
              </w:rPr>
            </w:pPr>
            <w:r>
              <w:rPr>
                <w:lang w:val="es-CL"/>
              </w:rPr>
              <w:t>21.05</w:t>
            </w:r>
          </w:p>
        </w:tc>
      </w:tr>
      <w:tr w:rsidR="00FF75F5" w14:paraId="107ED62D" w14:textId="77777777" w:rsidTr="00FF75F5">
        <w:tc>
          <w:tcPr>
            <w:tcW w:w="1823" w:type="dxa"/>
          </w:tcPr>
          <w:p w14:paraId="2D966128" w14:textId="09702F9C" w:rsidR="00FF75F5" w:rsidRDefault="00D912FF" w:rsidP="0020039E">
            <w:pPr>
              <w:rPr>
                <w:lang w:val="es-CL"/>
              </w:rPr>
            </w:pPr>
            <m:oMathPara>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6</m:t>
                    </m:r>
                  </m:sup>
                </m:sSup>
              </m:oMath>
            </m:oMathPara>
          </w:p>
        </w:tc>
        <w:tc>
          <w:tcPr>
            <w:tcW w:w="1823" w:type="dxa"/>
          </w:tcPr>
          <w:p w14:paraId="7D19F61F" w14:textId="1CF34669" w:rsidR="00FF75F5" w:rsidRDefault="00FF75F5" w:rsidP="0020039E">
            <w:pPr>
              <w:rPr>
                <w:lang w:val="es-CL"/>
              </w:rPr>
            </w:pPr>
            <w:r>
              <w:rPr>
                <w:lang w:val="es-CL"/>
              </w:rPr>
              <w:t>15.32</w:t>
            </w:r>
          </w:p>
        </w:tc>
        <w:tc>
          <w:tcPr>
            <w:tcW w:w="1823" w:type="dxa"/>
          </w:tcPr>
          <w:p w14:paraId="6804051C" w14:textId="04E92EC7" w:rsidR="00FF75F5" w:rsidRDefault="00FF75F5" w:rsidP="0020039E">
            <w:pPr>
              <w:rPr>
                <w:lang w:val="es-CL"/>
              </w:rPr>
            </w:pPr>
            <w:r>
              <w:rPr>
                <w:lang w:val="es-CL"/>
              </w:rPr>
              <w:t>81.91</w:t>
            </w:r>
          </w:p>
        </w:tc>
        <w:tc>
          <w:tcPr>
            <w:tcW w:w="1823" w:type="dxa"/>
          </w:tcPr>
          <w:p w14:paraId="7D44FB21" w14:textId="341EB9ED" w:rsidR="00FF75F5" w:rsidRDefault="00FF75F5" w:rsidP="0020039E">
            <w:pPr>
              <w:rPr>
                <w:lang w:val="es-CL"/>
              </w:rPr>
            </w:pPr>
            <w:r>
              <w:rPr>
                <w:lang w:val="es-CL"/>
              </w:rPr>
              <w:t>244.94</w:t>
            </w:r>
          </w:p>
        </w:tc>
        <w:tc>
          <w:tcPr>
            <w:tcW w:w="1824" w:type="dxa"/>
          </w:tcPr>
          <w:p w14:paraId="5A6319C5" w14:textId="298C7753" w:rsidR="00FF75F5" w:rsidRDefault="00FF75F5" w:rsidP="0020039E">
            <w:pPr>
              <w:rPr>
                <w:lang w:val="es-CL"/>
              </w:rPr>
            </w:pPr>
            <w:r>
              <w:rPr>
                <w:lang w:val="es-CL"/>
              </w:rPr>
              <w:t>249.71</w:t>
            </w:r>
          </w:p>
        </w:tc>
        <w:tc>
          <w:tcPr>
            <w:tcW w:w="1824" w:type="dxa"/>
          </w:tcPr>
          <w:p w14:paraId="26E09347" w14:textId="35633A62" w:rsidR="00FF75F5" w:rsidRDefault="00FF75F5" w:rsidP="0020039E">
            <w:pPr>
              <w:rPr>
                <w:lang w:val="es-CL"/>
              </w:rPr>
            </w:pPr>
            <w:r>
              <w:rPr>
                <w:lang w:val="es-CL"/>
              </w:rPr>
              <w:t>260.26</w:t>
            </w:r>
          </w:p>
        </w:tc>
      </w:tr>
      <w:tr w:rsidR="00FF75F5" w14:paraId="09158E8A" w14:textId="77777777" w:rsidTr="00FF75F5">
        <w:tc>
          <w:tcPr>
            <w:tcW w:w="1823" w:type="dxa"/>
          </w:tcPr>
          <w:p w14:paraId="6CEB257B" w14:textId="15897F9C" w:rsidR="00FF75F5" w:rsidRDefault="00D912FF" w:rsidP="0020039E">
            <w:pPr>
              <w:rPr>
                <w:lang w:val="es-CL"/>
              </w:rPr>
            </w:pPr>
            <m:oMathPara>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7</m:t>
                    </m:r>
                  </m:sup>
                </m:sSup>
              </m:oMath>
            </m:oMathPara>
          </w:p>
        </w:tc>
        <w:tc>
          <w:tcPr>
            <w:tcW w:w="1823" w:type="dxa"/>
          </w:tcPr>
          <w:p w14:paraId="1409D52D" w14:textId="570A3979" w:rsidR="00FF75F5" w:rsidRDefault="00FF75F5" w:rsidP="0020039E">
            <w:pPr>
              <w:rPr>
                <w:lang w:val="es-CL"/>
              </w:rPr>
            </w:pPr>
            <w:r>
              <w:rPr>
                <w:lang w:val="es-CL"/>
              </w:rPr>
              <w:t>158.58</w:t>
            </w:r>
          </w:p>
        </w:tc>
        <w:tc>
          <w:tcPr>
            <w:tcW w:w="1823" w:type="dxa"/>
          </w:tcPr>
          <w:p w14:paraId="5843CBA1" w14:textId="714942CB" w:rsidR="00FF75F5" w:rsidRDefault="00FF75F5" w:rsidP="0020039E">
            <w:pPr>
              <w:rPr>
                <w:lang w:val="es-CL"/>
              </w:rPr>
            </w:pPr>
            <w:r>
              <w:rPr>
                <w:lang w:val="es-CL"/>
              </w:rPr>
              <w:t>999.63</w:t>
            </w:r>
          </w:p>
        </w:tc>
        <w:tc>
          <w:tcPr>
            <w:tcW w:w="1823" w:type="dxa"/>
          </w:tcPr>
          <w:p w14:paraId="3BE7C6BD" w14:textId="2279A043" w:rsidR="00FF75F5" w:rsidRDefault="00FF75F5" w:rsidP="0020039E">
            <w:pPr>
              <w:rPr>
                <w:lang w:val="es-CL"/>
              </w:rPr>
            </w:pPr>
            <w:r>
              <w:rPr>
                <w:lang w:val="es-CL"/>
              </w:rPr>
              <w:t>2835.51</w:t>
            </w:r>
          </w:p>
        </w:tc>
        <w:tc>
          <w:tcPr>
            <w:tcW w:w="1824" w:type="dxa"/>
          </w:tcPr>
          <w:p w14:paraId="45C0260A" w14:textId="2FEFF06D" w:rsidR="00FF75F5" w:rsidRDefault="00FF75F5" w:rsidP="0020039E">
            <w:pPr>
              <w:rPr>
                <w:lang w:val="es-CL"/>
              </w:rPr>
            </w:pPr>
            <w:r>
              <w:rPr>
                <w:lang w:val="es-CL"/>
              </w:rPr>
              <w:t>2880.35</w:t>
            </w:r>
          </w:p>
        </w:tc>
        <w:tc>
          <w:tcPr>
            <w:tcW w:w="1824" w:type="dxa"/>
          </w:tcPr>
          <w:p w14:paraId="77801E41" w14:textId="5EDE1BEF" w:rsidR="00FF75F5" w:rsidRDefault="00FF75F5" w:rsidP="0020039E">
            <w:pPr>
              <w:rPr>
                <w:lang w:val="es-CL"/>
              </w:rPr>
            </w:pPr>
            <w:r>
              <w:rPr>
                <w:lang w:val="es-CL"/>
              </w:rPr>
              <w:t>2994.09</w:t>
            </w:r>
          </w:p>
        </w:tc>
      </w:tr>
      <w:tr w:rsidR="00FF75F5" w14:paraId="60E77ED7" w14:textId="77777777" w:rsidTr="00FF75F5">
        <w:tc>
          <w:tcPr>
            <w:tcW w:w="1823" w:type="dxa"/>
          </w:tcPr>
          <w:p w14:paraId="1B09FF67" w14:textId="790DF260" w:rsidR="00FF75F5" w:rsidRDefault="00D912FF" w:rsidP="0020039E">
            <w:pPr>
              <w:rPr>
                <w:lang w:val="es-CL"/>
              </w:rPr>
            </w:pPr>
            <m:oMathPara>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8</m:t>
                    </m:r>
                  </m:sup>
                </m:sSup>
              </m:oMath>
            </m:oMathPara>
          </w:p>
        </w:tc>
        <w:tc>
          <w:tcPr>
            <w:tcW w:w="1823" w:type="dxa"/>
          </w:tcPr>
          <w:p w14:paraId="6997DFE4" w14:textId="4172729B" w:rsidR="00FF75F5" w:rsidRDefault="00E676F6" w:rsidP="0020039E">
            <w:pPr>
              <w:rPr>
                <w:lang w:val="es-CL"/>
              </w:rPr>
            </w:pPr>
            <w:r>
              <w:rPr>
                <w:lang w:val="es-CL"/>
              </w:rPr>
              <w:t>1595.71</w:t>
            </w:r>
          </w:p>
        </w:tc>
        <w:tc>
          <w:tcPr>
            <w:tcW w:w="1823" w:type="dxa"/>
          </w:tcPr>
          <w:p w14:paraId="027526FE" w14:textId="6BF6F38C" w:rsidR="00FF75F5" w:rsidRDefault="00E676F6" w:rsidP="0020039E">
            <w:pPr>
              <w:rPr>
                <w:lang w:val="es-CL"/>
              </w:rPr>
            </w:pPr>
            <w:r>
              <w:rPr>
                <w:lang w:val="es-CL"/>
              </w:rPr>
              <w:t>9928</w:t>
            </w:r>
          </w:p>
        </w:tc>
        <w:tc>
          <w:tcPr>
            <w:tcW w:w="1823" w:type="dxa"/>
          </w:tcPr>
          <w:p w14:paraId="636586BC" w14:textId="3EAD081B" w:rsidR="00FF75F5" w:rsidRDefault="00E676F6" w:rsidP="0020039E">
            <w:pPr>
              <w:rPr>
                <w:lang w:val="es-CL"/>
              </w:rPr>
            </w:pPr>
            <w:r>
              <w:rPr>
                <w:lang w:val="es-CL"/>
              </w:rPr>
              <w:t>32303.9</w:t>
            </w:r>
          </w:p>
        </w:tc>
        <w:tc>
          <w:tcPr>
            <w:tcW w:w="1824" w:type="dxa"/>
          </w:tcPr>
          <w:p w14:paraId="48EEB76F" w14:textId="5B48C1ED" w:rsidR="00FF75F5" w:rsidRDefault="00E676F6" w:rsidP="0020039E">
            <w:pPr>
              <w:rPr>
                <w:lang w:val="es-CL"/>
              </w:rPr>
            </w:pPr>
            <w:r>
              <w:rPr>
                <w:lang w:val="es-CL"/>
              </w:rPr>
              <w:t>32880.8</w:t>
            </w:r>
          </w:p>
        </w:tc>
        <w:tc>
          <w:tcPr>
            <w:tcW w:w="1824" w:type="dxa"/>
          </w:tcPr>
          <w:p w14:paraId="090005B4" w14:textId="40D3A821" w:rsidR="00FF75F5" w:rsidRDefault="00E676F6" w:rsidP="0020039E">
            <w:pPr>
              <w:rPr>
                <w:lang w:val="es-CL"/>
              </w:rPr>
            </w:pPr>
            <w:r>
              <w:rPr>
                <w:lang w:val="es-CL"/>
              </w:rPr>
              <w:t>33899.6</w:t>
            </w:r>
          </w:p>
        </w:tc>
      </w:tr>
    </w:tbl>
    <w:p w14:paraId="3D962709" w14:textId="5200CCE5" w:rsidR="0020039E" w:rsidRDefault="0020039E" w:rsidP="0020039E">
      <w:pPr>
        <w:ind w:left="284"/>
        <w:rPr>
          <w:lang w:val="es-CL"/>
        </w:rPr>
      </w:pPr>
    </w:p>
    <w:p w14:paraId="20CA423D" w14:textId="6E92E97E" w:rsidR="0020039E" w:rsidRDefault="00E676F6" w:rsidP="009D4E9C">
      <w:pPr>
        <w:ind w:left="284"/>
        <w:rPr>
          <w:lang w:val="es-CL"/>
        </w:rPr>
      </w:pPr>
      <w:r>
        <w:rPr>
          <w:lang w:val="es-CL"/>
        </w:rPr>
        <w:t xml:space="preserve">Viendo los resultados de las pruebas podemos determinar que el procesamiento vectorial es prácticamente directamente proporcional a la cantidad de datos, esto se debe a que siempre hace la misma cantidad de operaciones para grupos de 16, así </w:t>
      </w:r>
      <w:r w:rsidR="009D4E9C">
        <w:rPr>
          <w:lang w:val="es-CL"/>
        </w:rPr>
        <w:t>que,</w:t>
      </w:r>
      <w:r>
        <w:rPr>
          <w:lang w:val="es-CL"/>
        </w:rPr>
        <w:t xml:space="preserve"> si por ejemplo en trabajar los 16 datos se demora 2 milisegundos, para trabajar 32 se demorara 4, y así sucesivamente. En </w:t>
      </w:r>
      <w:r w:rsidR="009D4E9C">
        <w:rPr>
          <w:lang w:val="es-CL"/>
        </w:rPr>
        <w:t>cambio,</w:t>
      </w:r>
      <w:r>
        <w:rPr>
          <w:lang w:val="es-CL"/>
        </w:rPr>
        <w:t xml:space="preserve"> cuando se utiliza la función sort de c++ al tener que trabajar moviendo números en la memoria cuando hace las comparaciones, a veces después de esas comparaciones no es necesario realizar estos movimientos en memoria, lo cual puede ahorrar </w:t>
      </w:r>
      <w:r w:rsidR="009D4E9C">
        <w:rPr>
          <w:lang w:val="es-CL"/>
        </w:rPr>
        <w:t xml:space="preserve">tiempo. Pero además se puede observar que cuando se realiza la operación vectorial antes de hacer un sort con merge sort implementado por c++ el ordenamiento es un poco más rápido, de hecho, para </w:t>
      </w:r>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8</m:t>
            </m:r>
          </m:sup>
        </m:sSup>
      </m:oMath>
      <w:r w:rsidR="009D4E9C">
        <w:rPr>
          <w:lang w:val="es-CL"/>
        </w:rPr>
        <w:t xml:space="preserve"> el algoritmo se demora medio segundo menos en ordenarlo luego de aplicarle el ordenamiento vectorial. Pero aun así en ningún caso aplicar el algoritmo vectorial hace que el ordenamiento sea mas eficiente, ya que, si o si se tiene que pasar por el ordenamiento vectorial, puede ser que quizá se pueda optimizar un poco el procesamiento vectorial para reducir el tiempo de ejecución, para que este tiempo se haga la diferencia, pero para eso tendríamos que reducir el tiempo a 1/3 y un poco más del tiempo que se demora la ejecución vectorial en el código.</w:t>
      </w:r>
    </w:p>
    <w:p w14:paraId="1514663C" w14:textId="7882B024" w:rsidR="009D4E9C" w:rsidRDefault="009D4E9C" w:rsidP="009D4E9C">
      <w:pPr>
        <w:ind w:left="284"/>
        <w:rPr>
          <w:lang w:val="es-CL"/>
        </w:rPr>
      </w:pPr>
      <w:r>
        <w:rPr>
          <w:lang w:val="es-CL"/>
        </w:rPr>
        <w:t xml:space="preserve">En los </w:t>
      </w:r>
      <w:r w:rsidR="007636B8">
        <w:rPr>
          <w:lang w:val="es-CL"/>
        </w:rPr>
        <w:t>siguientes gráficos</w:t>
      </w:r>
      <w:r>
        <w:rPr>
          <w:lang w:val="es-CL"/>
        </w:rPr>
        <w:t xml:space="preserve"> se </w:t>
      </w:r>
      <w:r w:rsidR="007636B8">
        <w:rPr>
          <w:lang w:val="es-CL"/>
        </w:rPr>
        <w:t>mostrarán</w:t>
      </w:r>
      <w:r>
        <w:rPr>
          <w:lang w:val="es-CL"/>
        </w:rPr>
        <w:t xml:space="preserve"> los datos gráficamente para poder compararlos de manera más sencilla. De </w:t>
      </w:r>
      <w:r w:rsidR="007636B8">
        <w:rPr>
          <w:lang w:val="es-CL"/>
        </w:rPr>
        <w:t>hecho,</w:t>
      </w:r>
      <w:r>
        <w:rPr>
          <w:lang w:val="es-CL"/>
        </w:rPr>
        <w:t xml:space="preserve"> se </w:t>
      </w:r>
      <w:r w:rsidR="007636B8">
        <w:rPr>
          <w:lang w:val="es-CL"/>
        </w:rPr>
        <w:t>mostrarán</w:t>
      </w:r>
      <w:r>
        <w:rPr>
          <w:lang w:val="es-CL"/>
        </w:rPr>
        <w:t xml:space="preserve"> gráficos, eliminando los datos mas grandes para poder visualizar los datos mas pequeños.</w:t>
      </w:r>
    </w:p>
    <w:p w14:paraId="5BD28220" w14:textId="349ADF32" w:rsidR="009D4E9C" w:rsidRDefault="007636B8" w:rsidP="009D4E9C">
      <w:pPr>
        <w:ind w:left="284"/>
        <w:rPr>
          <w:lang w:val="es-CL"/>
        </w:rPr>
      </w:pPr>
      <w:r>
        <w:rPr>
          <w:lang w:val="es-CL"/>
        </w:rPr>
        <w:t>Además,</w:t>
      </w:r>
      <w:r w:rsidR="009D4E9C">
        <w:rPr>
          <w:lang w:val="es-CL"/>
        </w:rPr>
        <w:t xml:space="preserve"> cabe aclarar que </w:t>
      </w:r>
      <w:r>
        <w:rPr>
          <w:lang w:val="es-CL"/>
        </w:rPr>
        <w:t>algunos tiempos</w:t>
      </w:r>
      <w:r w:rsidR="009D4E9C">
        <w:rPr>
          <w:lang w:val="es-CL"/>
        </w:rPr>
        <w:t xml:space="preserve"> son marcados como “0” ya que el tiempo es tan pequeño que no se alcanza a medir en milisegundos</w:t>
      </w:r>
    </w:p>
    <w:p w14:paraId="4B934D11" w14:textId="2E4411A1" w:rsidR="009D4E9C" w:rsidRDefault="009D4E9C" w:rsidP="009D4E9C">
      <w:pPr>
        <w:pStyle w:val="figure"/>
        <w:keepNext/>
        <w:ind w:left="284" w:right="168"/>
      </w:pPr>
      <w:r>
        <w:rPr>
          <w:noProof/>
        </w:rPr>
        <w:lastRenderedPageBreak/>
        <w:drawing>
          <wp:inline distT="0" distB="0" distL="0" distR="0" wp14:anchorId="1261B67D" wp14:editId="0C88D269">
            <wp:extent cx="6858000" cy="3634105"/>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58000" cy="3634105"/>
                    </a:xfrm>
                    <a:prstGeom prst="rect">
                      <a:avLst/>
                    </a:prstGeom>
                    <a:noFill/>
                    <a:ln>
                      <a:noFill/>
                    </a:ln>
                  </pic:spPr>
                </pic:pic>
              </a:graphicData>
            </a:graphic>
          </wp:inline>
        </w:drawing>
      </w:r>
    </w:p>
    <w:p w14:paraId="6D007531" w14:textId="02DBF5FA" w:rsidR="009D4E9C" w:rsidRDefault="009D4E9C" w:rsidP="009D4E9C">
      <w:pPr>
        <w:pStyle w:val="figurecaption"/>
        <w:ind w:left="284" w:right="168"/>
        <w:rPr>
          <w:lang w:val="es-CL"/>
        </w:rPr>
      </w:pPr>
      <w:r w:rsidRPr="00FC7280">
        <w:rPr>
          <w:b/>
          <w:bCs/>
          <w:lang w:val="es-CL"/>
        </w:rPr>
        <w:t xml:space="preserve">Figura </w:t>
      </w:r>
      <w:r w:rsidRPr="00A97B22">
        <w:rPr>
          <w:b/>
          <w:bCs/>
        </w:rPr>
        <w:fldChar w:fldCharType="begin"/>
      </w:r>
      <w:r w:rsidRPr="00FC7280">
        <w:rPr>
          <w:b/>
          <w:bCs/>
          <w:lang w:val="es-CL"/>
        </w:rPr>
        <w:instrText xml:space="preserve"> SEQ Figura \* ARABIC </w:instrText>
      </w:r>
      <w:r w:rsidRPr="00A97B22">
        <w:rPr>
          <w:b/>
          <w:bCs/>
        </w:rPr>
        <w:fldChar w:fldCharType="separate"/>
      </w:r>
      <w:r w:rsidR="00017564">
        <w:rPr>
          <w:b/>
          <w:bCs/>
          <w:noProof/>
          <w:lang w:val="es-CL"/>
        </w:rPr>
        <w:t>2</w:t>
      </w:r>
      <w:r w:rsidRPr="00A97B22">
        <w:rPr>
          <w:b/>
          <w:bCs/>
        </w:rPr>
        <w:fldChar w:fldCharType="end"/>
      </w:r>
      <w:r w:rsidRPr="00FC7280">
        <w:rPr>
          <w:b/>
          <w:bCs/>
          <w:lang w:val="es-CL"/>
        </w:rPr>
        <w:t>.</w:t>
      </w:r>
      <w:r w:rsidRPr="00FC7280">
        <w:rPr>
          <w:lang w:val="es-CL"/>
        </w:rPr>
        <w:t xml:space="preserve"> </w:t>
      </w:r>
      <w:r>
        <w:rPr>
          <w:lang w:val="es-CL"/>
        </w:rPr>
        <w:t>En este diagrama de flujo se puede ver el funcionamiento del algoritmo a alto nivel</w:t>
      </w:r>
    </w:p>
    <w:p w14:paraId="02F40DEA" w14:textId="34A1B10F" w:rsidR="009D4E9C" w:rsidRDefault="009D4E9C" w:rsidP="009D4E9C">
      <w:pPr>
        <w:pStyle w:val="figure"/>
        <w:keepNext/>
        <w:ind w:left="284" w:right="168"/>
      </w:pPr>
      <w:r>
        <w:rPr>
          <w:noProof/>
        </w:rPr>
        <w:drawing>
          <wp:inline distT="0" distB="0" distL="0" distR="0" wp14:anchorId="7850BF7A" wp14:editId="7698B237">
            <wp:extent cx="6858000" cy="363410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58000" cy="3634105"/>
                    </a:xfrm>
                    <a:prstGeom prst="rect">
                      <a:avLst/>
                    </a:prstGeom>
                    <a:noFill/>
                    <a:ln>
                      <a:noFill/>
                    </a:ln>
                  </pic:spPr>
                </pic:pic>
              </a:graphicData>
            </a:graphic>
          </wp:inline>
        </w:drawing>
      </w:r>
    </w:p>
    <w:p w14:paraId="67C68AD2" w14:textId="4DA79A85" w:rsidR="009D4E9C" w:rsidRDefault="009D4E9C" w:rsidP="009D4E9C">
      <w:pPr>
        <w:pStyle w:val="figurecaption"/>
        <w:ind w:left="284" w:right="168"/>
        <w:rPr>
          <w:lang w:val="es-CL"/>
        </w:rPr>
      </w:pPr>
      <w:r w:rsidRPr="00FC7280">
        <w:rPr>
          <w:b/>
          <w:bCs/>
          <w:lang w:val="es-CL"/>
        </w:rPr>
        <w:t xml:space="preserve">Figura </w:t>
      </w:r>
      <w:r w:rsidRPr="00A97B22">
        <w:rPr>
          <w:b/>
          <w:bCs/>
        </w:rPr>
        <w:fldChar w:fldCharType="begin"/>
      </w:r>
      <w:r w:rsidRPr="00FC7280">
        <w:rPr>
          <w:b/>
          <w:bCs/>
          <w:lang w:val="es-CL"/>
        </w:rPr>
        <w:instrText xml:space="preserve"> SEQ Figura \* ARABIC </w:instrText>
      </w:r>
      <w:r w:rsidRPr="00A97B22">
        <w:rPr>
          <w:b/>
          <w:bCs/>
        </w:rPr>
        <w:fldChar w:fldCharType="separate"/>
      </w:r>
      <w:r w:rsidR="00017564">
        <w:rPr>
          <w:b/>
          <w:bCs/>
          <w:noProof/>
          <w:lang w:val="es-CL"/>
        </w:rPr>
        <w:t>3</w:t>
      </w:r>
      <w:r w:rsidRPr="00A97B22">
        <w:rPr>
          <w:b/>
          <w:bCs/>
        </w:rPr>
        <w:fldChar w:fldCharType="end"/>
      </w:r>
      <w:r w:rsidRPr="00FC7280">
        <w:rPr>
          <w:b/>
          <w:bCs/>
          <w:lang w:val="es-CL"/>
        </w:rPr>
        <w:t>.</w:t>
      </w:r>
      <w:r w:rsidRPr="00FC7280">
        <w:rPr>
          <w:lang w:val="es-CL"/>
        </w:rPr>
        <w:t xml:space="preserve"> </w:t>
      </w:r>
      <w:r>
        <w:rPr>
          <w:lang w:val="es-CL"/>
        </w:rPr>
        <w:t>En este diagrama de flujo se puede ver el funcionamiento del algoritmo a alto nivel</w:t>
      </w:r>
    </w:p>
    <w:p w14:paraId="11912BC3" w14:textId="72010064" w:rsidR="009D4E9C" w:rsidRDefault="009D4E9C" w:rsidP="009D4E9C">
      <w:pPr>
        <w:pStyle w:val="figure"/>
        <w:keepNext/>
        <w:ind w:left="284" w:right="168"/>
      </w:pPr>
      <w:r>
        <w:rPr>
          <w:noProof/>
        </w:rPr>
        <w:lastRenderedPageBreak/>
        <w:drawing>
          <wp:inline distT="0" distB="0" distL="0" distR="0" wp14:anchorId="11E2CA3A" wp14:editId="7D4A63AD">
            <wp:extent cx="6858000" cy="3634105"/>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58000" cy="3634105"/>
                    </a:xfrm>
                    <a:prstGeom prst="rect">
                      <a:avLst/>
                    </a:prstGeom>
                    <a:noFill/>
                    <a:ln>
                      <a:noFill/>
                    </a:ln>
                  </pic:spPr>
                </pic:pic>
              </a:graphicData>
            </a:graphic>
          </wp:inline>
        </w:drawing>
      </w:r>
    </w:p>
    <w:p w14:paraId="09489E5A" w14:textId="4D909CD5" w:rsidR="009D4E9C" w:rsidRDefault="009D4E9C" w:rsidP="009D4E9C">
      <w:pPr>
        <w:pStyle w:val="figurecaption"/>
        <w:ind w:left="284" w:right="168"/>
        <w:rPr>
          <w:lang w:val="es-CL"/>
        </w:rPr>
      </w:pPr>
      <w:r w:rsidRPr="00FC7280">
        <w:rPr>
          <w:b/>
          <w:bCs/>
          <w:lang w:val="es-CL"/>
        </w:rPr>
        <w:t xml:space="preserve">Figura </w:t>
      </w:r>
      <w:r w:rsidRPr="00A97B22">
        <w:rPr>
          <w:b/>
          <w:bCs/>
        </w:rPr>
        <w:fldChar w:fldCharType="begin"/>
      </w:r>
      <w:r w:rsidRPr="00FC7280">
        <w:rPr>
          <w:b/>
          <w:bCs/>
          <w:lang w:val="es-CL"/>
        </w:rPr>
        <w:instrText xml:space="preserve"> SEQ Figura \* ARABIC </w:instrText>
      </w:r>
      <w:r w:rsidRPr="00A97B22">
        <w:rPr>
          <w:b/>
          <w:bCs/>
        </w:rPr>
        <w:fldChar w:fldCharType="separate"/>
      </w:r>
      <w:r w:rsidR="00017564">
        <w:rPr>
          <w:b/>
          <w:bCs/>
          <w:noProof/>
          <w:lang w:val="es-CL"/>
        </w:rPr>
        <w:t>4</w:t>
      </w:r>
      <w:r w:rsidRPr="00A97B22">
        <w:rPr>
          <w:b/>
          <w:bCs/>
        </w:rPr>
        <w:fldChar w:fldCharType="end"/>
      </w:r>
      <w:r w:rsidRPr="00FC7280">
        <w:rPr>
          <w:b/>
          <w:bCs/>
          <w:lang w:val="es-CL"/>
        </w:rPr>
        <w:t>.</w:t>
      </w:r>
      <w:r w:rsidRPr="00FC7280">
        <w:rPr>
          <w:lang w:val="es-CL"/>
        </w:rPr>
        <w:t xml:space="preserve"> </w:t>
      </w:r>
      <w:r>
        <w:rPr>
          <w:lang w:val="es-CL"/>
        </w:rPr>
        <w:t>En este diagrama de flujo se puede ver el funcionamiento del algoritmo a alto nivel</w:t>
      </w:r>
    </w:p>
    <w:p w14:paraId="3F5F888E" w14:textId="143FA3BB" w:rsidR="009D4E9C" w:rsidRDefault="009D4E9C" w:rsidP="009D4E9C">
      <w:pPr>
        <w:pStyle w:val="figure"/>
        <w:keepNext/>
        <w:ind w:left="284" w:right="168"/>
      </w:pPr>
      <w:r>
        <w:rPr>
          <w:noProof/>
        </w:rPr>
        <w:drawing>
          <wp:inline distT="0" distB="0" distL="0" distR="0" wp14:anchorId="7F3468D1" wp14:editId="7B9A01A6">
            <wp:extent cx="6858000" cy="3634105"/>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58000" cy="3634105"/>
                    </a:xfrm>
                    <a:prstGeom prst="rect">
                      <a:avLst/>
                    </a:prstGeom>
                    <a:noFill/>
                    <a:ln>
                      <a:noFill/>
                    </a:ln>
                  </pic:spPr>
                </pic:pic>
              </a:graphicData>
            </a:graphic>
          </wp:inline>
        </w:drawing>
      </w:r>
    </w:p>
    <w:p w14:paraId="4F0685AE" w14:textId="25C1A751" w:rsidR="009D4E9C" w:rsidRDefault="009D4E9C" w:rsidP="009D4E9C">
      <w:pPr>
        <w:pStyle w:val="figurecaption"/>
        <w:ind w:left="284" w:right="168"/>
        <w:rPr>
          <w:lang w:val="es-CL"/>
        </w:rPr>
      </w:pPr>
      <w:r w:rsidRPr="00FC7280">
        <w:rPr>
          <w:b/>
          <w:bCs/>
          <w:lang w:val="es-CL"/>
        </w:rPr>
        <w:t xml:space="preserve">Figura </w:t>
      </w:r>
      <w:r w:rsidRPr="00A97B22">
        <w:rPr>
          <w:b/>
          <w:bCs/>
        </w:rPr>
        <w:fldChar w:fldCharType="begin"/>
      </w:r>
      <w:r w:rsidRPr="00FC7280">
        <w:rPr>
          <w:b/>
          <w:bCs/>
          <w:lang w:val="es-CL"/>
        </w:rPr>
        <w:instrText xml:space="preserve"> SEQ Figura \* ARABIC </w:instrText>
      </w:r>
      <w:r w:rsidRPr="00A97B22">
        <w:rPr>
          <w:b/>
          <w:bCs/>
        </w:rPr>
        <w:fldChar w:fldCharType="separate"/>
      </w:r>
      <w:r w:rsidR="00017564">
        <w:rPr>
          <w:b/>
          <w:bCs/>
          <w:noProof/>
          <w:lang w:val="es-CL"/>
        </w:rPr>
        <w:t>5</w:t>
      </w:r>
      <w:r w:rsidRPr="00A97B22">
        <w:rPr>
          <w:b/>
          <w:bCs/>
        </w:rPr>
        <w:fldChar w:fldCharType="end"/>
      </w:r>
      <w:r w:rsidRPr="00FC7280">
        <w:rPr>
          <w:b/>
          <w:bCs/>
          <w:lang w:val="es-CL"/>
        </w:rPr>
        <w:t>.</w:t>
      </w:r>
      <w:r w:rsidRPr="00FC7280">
        <w:rPr>
          <w:lang w:val="es-CL"/>
        </w:rPr>
        <w:t xml:space="preserve"> </w:t>
      </w:r>
      <w:r>
        <w:rPr>
          <w:lang w:val="es-CL"/>
        </w:rPr>
        <w:t>En este diagrama de flujo se puede ver el funcionamiento del algoritmo a alto nivel</w:t>
      </w:r>
    </w:p>
    <w:p w14:paraId="113C92C3" w14:textId="77777777" w:rsidR="009577D1" w:rsidRDefault="009577D1" w:rsidP="009D4E9C">
      <w:pPr>
        <w:pStyle w:val="figurecaption"/>
        <w:ind w:left="284" w:right="168"/>
        <w:rPr>
          <w:lang w:val="es-CL"/>
        </w:rPr>
      </w:pPr>
    </w:p>
    <w:p w14:paraId="6160E086" w14:textId="1C2D0EB8" w:rsidR="009577D1" w:rsidRDefault="009577D1" w:rsidP="009577D1">
      <w:pPr>
        <w:pStyle w:val="Ttulo2"/>
        <w:ind w:left="284" w:right="168" w:firstLine="0"/>
      </w:pPr>
      <w:r>
        <w:lastRenderedPageBreak/>
        <w:t>Calculo de speedup</w:t>
      </w:r>
    </w:p>
    <w:p w14:paraId="6A10916D" w14:textId="7F5412B5" w:rsidR="009577D1" w:rsidRDefault="009577D1" w:rsidP="009577D1">
      <w:pPr>
        <w:rPr>
          <w:lang w:val="es-CL"/>
        </w:rPr>
      </w:pPr>
      <w:r w:rsidRPr="009577D1">
        <w:rPr>
          <w:lang w:val="es-CL"/>
        </w:rPr>
        <w:t>Si bien el cálculo d</w:t>
      </w:r>
      <w:r>
        <w:rPr>
          <w:lang w:val="es-CL"/>
        </w:rPr>
        <w:t>e speedup se utiliza para comparar el tiempo de ejecución de un algoritmo con distintas cantidades  de Cores, al final es una métrica de comparación entre tiempos que nos dice en porcentaje cuanto mejor es un algoritmo que otro hablando de tiempo de ejecución, por lo tanto al ser una métrica de comparación de tiempo podemos aplicarla para determinar la eficiencia de este algoritmo de la siguiente forma:</w:t>
      </w:r>
    </w:p>
    <w:p w14:paraId="079A6DDB" w14:textId="222B8AF2" w:rsidR="009577D1" w:rsidRDefault="009577D1" w:rsidP="009577D1">
      <w:pPr>
        <w:rPr>
          <w:lang w:val="es-CL"/>
        </w:rPr>
      </w:pPr>
      <w:r>
        <w:rPr>
          <w:lang w:val="es-CL"/>
        </w:rPr>
        <w:t xml:space="preserve"> (Tiempo de ejecución normal/ tiempo de ejecución con procesamiento vectorial)-1</w:t>
      </w:r>
    </w:p>
    <w:p w14:paraId="7BD36BEF" w14:textId="22E1DE5A" w:rsidR="009577D1" w:rsidRDefault="009577D1" w:rsidP="009577D1">
      <w:pPr>
        <w:rPr>
          <w:lang w:val="es-CL"/>
        </w:rPr>
      </w:pPr>
      <w:r>
        <w:rPr>
          <w:lang w:val="es-CL"/>
        </w:rPr>
        <w:t xml:space="preserve">Teniendo esto la formula nos queda en </w:t>
      </w:r>
    </w:p>
    <w:p w14:paraId="4E1BEC80" w14:textId="29F1F6AC" w:rsidR="009577D1" w:rsidRDefault="009577D1" w:rsidP="009577D1">
      <w:pPr>
        <w:rPr>
          <w:lang w:val="es-CL"/>
        </w:rPr>
      </w:pPr>
      <w:r>
        <w:rPr>
          <w:lang w:val="es-CL"/>
        </w:rPr>
        <w:t xml:space="preserve">Para </w:t>
      </w:r>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4</m:t>
            </m:r>
          </m:sup>
        </m:sSup>
      </m:oMath>
      <w:r>
        <w:rPr>
          <w:lang w:val="es-CL"/>
        </w:rPr>
        <w:t xml:space="preserve">datos </w:t>
      </w:r>
      <w:r w:rsidRPr="009577D1">
        <w:rPr>
          <w:lang w:val="es-CL"/>
        </w:rPr>
        <w:sym w:font="Wingdings" w:char="F0E0"/>
      </w:r>
      <w:r>
        <w:rPr>
          <w:lang w:val="es-CL"/>
        </w:rPr>
        <w:t xml:space="preserve"> (1/1)-1=0</w:t>
      </w:r>
      <w:r w:rsidR="0005402B">
        <w:rPr>
          <w:lang w:val="es-CL"/>
        </w:rPr>
        <w:t xml:space="preserve"> </w:t>
      </w:r>
      <w:r w:rsidR="0005402B" w:rsidRPr="0005402B">
        <w:rPr>
          <w:lang w:val="es-CL"/>
        </w:rPr>
        <w:sym w:font="Wingdings" w:char="F0E0"/>
      </w:r>
      <w:r w:rsidR="0005402B">
        <w:rPr>
          <w:lang w:val="es-CL"/>
        </w:rPr>
        <w:t>0%</w:t>
      </w:r>
    </w:p>
    <w:p w14:paraId="445748B3" w14:textId="0A7C51AD" w:rsidR="009577D1" w:rsidRDefault="009577D1" w:rsidP="009577D1">
      <w:pPr>
        <w:rPr>
          <w:lang w:val="es-CL"/>
        </w:rPr>
      </w:pPr>
      <w:r>
        <w:rPr>
          <w:lang w:val="es-CL"/>
        </w:rPr>
        <w:t xml:space="preserve">Para </w:t>
      </w:r>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5</m:t>
            </m:r>
          </m:sup>
        </m:sSup>
      </m:oMath>
      <w:r>
        <w:rPr>
          <w:lang w:val="es-CL"/>
        </w:rPr>
        <w:t xml:space="preserve">datos </w:t>
      </w:r>
      <w:r w:rsidRPr="009577D1">
        <w:rPr>
          <w:lang w:val="es-CL"/>
        </w:rPr>
        <w:sym w:font="Wingdings" w:char="F0E0"/>
      </w:r>
      <w:r>
        <w:rPr>
          <w:lang w:val="es-CL"/>
        </w:rPr>
        <w:t xml:space="preserve"> </w:t>
      </w:r>
      <w:r>
        <w:rPr>
          <w:lang w:val="es-CL"/>
        </w:rPr>
        <w:t>(20.45/21.05)-1=-0.02</w:t>
      </w:r>
      <w:r w:rsidR="0005402B">
        <w:rPr>
          <w:lang w:val="es-CL"/>
        </w:rPr>
        <w:t xml:space="preserve">8 </w:t>
      </w:r>
      <w:r w:rsidR="0005402B" w:rsidRPr="0005402B">
        <w:rPr>
          <w:lang w:val="es-CL"/>
        </w:rPr>
        <w:sym w:font="Wingdings" w:char="F0E0"/>
      </w:r>
      <w:r w:rsidR="0005402B">
        <w:rPr>
          <w:lang w:val="es-CL"/>
        </w:rPr>
        <w:t>-2.8%</w:t>
      </w:r>
    </w:p>
    <w:p w14:paraId="69DA68E0" w14:textId="7D90FFE5" w:rsidR="009577D1" w:rsidRDefault="009577D1" w:rsidP="009577D1">
      <w:pPr>
        <w:rPr>
          <w:lang w:val="es-CL"/>
        </w:rPr>
      </w:pPr>
      <w:r>
        <w:rPr>
          <w:lang w:val="es-CL"/>
        </w:rPr>
        <w:t xml:space="preserve">Para </w:t>
      </w:r>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6</m:t>
            </m:r>
          </m:sup>
        </m:sSup>
      </m:oMath>
      <w:r>
        <w:rPr>
          <w:lang w:val="es-CL"/>
        </w:rPr>
        <w:t xml:space="preserve">datos </w:t>
      </w:r>
      <w:r w:rsidRPr="009577D1">
        <w:rPr>
          <w:lang w:val="es-CL"/>
        </w:rPr>
        <w:sym w:font="Wingdings" w:char="F0E0"/>
      </w:r>
      <w:r>
        <w:rPr>
          <w:lang w:val="es-CL"/>
        </w:rPr>
        <w:t xml:space="preserve"> (</w:t>
      </w:r>
      <w:r>
        <w:rPr>
          <w:lang w:val="es-CL"/>
        </w:rPr>
        <w:t>249.71</w:t>
      </w:r>
      <w:r>
        <w:rPr>
          <w:lang w:val="es-CL"/>
        </w:rPr>
        <w:t>/</w:t>
      </w:r>
      <w:r>
        <w:rPr>
          <w:lang w:val="es-CL"/>
        </w:rPr>
        <w:t>260.26</w:t>
      </w:r>
      <w:r>
        <w:rPr>
          <w:lang w:val="es-CL"/>
        </w:rPr>
        <w:t>)-1=-0.0</w:t>
      </w:r>
      <w:r>
        <w:rPr>
          <w:lang w:val="es-CL"/>
        </w:rPr>
        <w:t>4</w:t>
      </w:r>
      <w:r w:rsidR="0005402B">
        <w:rPr>
          <w:lang w:val="es-CL"/>
        </w:rPr>
        <w:t xml:space="preserve"> </w:t>
      </w:r>
      <w:r w:rsidR="0005402B" w:rsidRPr="0005402B">
        <w:rPr>
          <w:lang w:val="es-CL"/>
        </w:rPr>
        <w:sym w:font="Wingdings" w:char="F0E0"/>
      </w:r>
      <w:r w:rsidR="0005402B">
        <w:rPr>
          <w:lang w:val="es-CL"/>
        </w:rPr>
        <w:t xml:space="preserve"> -4%</w:t>
      </w:r>
    </w:p>
    <w:p w14:paraId="1BBA310F" w14:textId="79E247D3" w:rsidR="009577D1" w:rsidRPr="009577D1" w:rsidRDefault="009577D1" w:rsidP="009577D1">
      <w:pPr>
        <w:rPr>
          <w:lang w:val="es-CL"/>
        </w:rPr>
      </w:pPr>
      <w:r>
        <w:rPr>
          <w:lang w:val="es-CL"/>
        </w:rPr>
        <w:t xml:space="preserve">Para </w:t>
      </w:r>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7</m:t>
            </m:r>
          </m:sup>
        </m:sSup>
      </m:oMath>
      <w:r>
        <w:rPr>
          <w:lang w:val="es-CL"/>
        </w:rPr>
        <w:t xml:space="preserve">datos </w:t>
      </w:r>
      <w:r w:rsidRPr="009577D1">
        <w:rPr>
          <w:lang w:val="es-CL"/>
        </w:rPr>
        <w:sym w:font="Wingdings" w:char="F0E0"/>
      </w:r>
      <w:r>
        <w:rPr>
          <w:lang w:val="es-CL"/>
        </w:rPr>
        <w:t xml:space="preserve"> (</w:t>
      </w:r>
      <w:r>
        <w:rPr>
          <w:lang w:val="es-CL"/>
        </w:rPr>
        <w:t>2880.35</w:t>
      </w:r>
      <w:r>
        <w:rPr>
          <w:lang w:val="es-CL"/>
        </w:rPr>
        <w:t>/</w:t>
      </w:r>
      <w:r>
        <w:rPr>
          <w:lang w:val="es-CL"/>
        </w:rPr>
        <w:t>2994.09</w:t>
      </w:r>
      <w:r>
        <w:rPr>
          <w:lang w:val="es-CL"/>
        </w:rPr>
        <w:t>)-1=-0.0</w:t>
      </w:r>
      <w:r>
        <w:rPr>
          <w:lang w:val="es-CL"/>
        </w:rPr>
        <w:t>37</w:t>
      </w:r>
      <w:r w:rsidR="0005402B">
        <w:rPr>
          <w:lang w:val="es-CL"/>
        </w:rPr>
        <w:t xml:space="preserve"> </w:t>
      </w:r>
      <w:r w:rsidR="0005402B" w:rsidRPr="0005402B">
        <w:rPr>
          <w:lang w:val="es-CL"/>
        </w:rPr>
        <w:sym w:font="Wingdings" w:char="F0E0"/>
      </w:r>
      <w:r w:rsidR="0005402B">
        <w:rPr>
          <w:lang w:val="es-CL"/>
        </w:rPr>
        <w:t xml:space="preserve"> -3.7%</w:t>
      </w:r>
    </w:p>
    <w:p w14:paraId="53BEC8F1" w14:textId="2F2E7F7B" w:rsidR="009577D1" w:rsidRDefault="009577D1" w:rsidP="009577D1">
      <w:pPr>
        <w:rPr>
          <w:lang w:val="es-CL"/>
        </w:rPr>
      </w:pPr>
      <w:r>
        <w:rPr>
          <w:lang w:val="es-CL"/>
        </w:rPr>
        <w:t xml:space="preserve">Para </w:t>
      </w:r>
      <m:oMath>
        <m:sSup>
          <m:sSupPr>
            <m:ctrlPr>
              <w:rPr>
                <w:rFonts w:ascii="Cambria Math" w:hAnsi="Cambria Math"/>
                <w:i/>
                <w:lang w:val="es-CL"/>
              </w:rPr>
            </m:ctrlPr>
          </m:sSupPr>
          <m:e>
            <m:r>
              <w:rPr>
                <w:rFonts w:ascii="Cambria Math" w:hAnsi="Cambria Math"/>
                <w:lang w:val="es-CL"/>
              </w:rPr>
              <m:t>10</m:t>
            </m:r>
          </m:e>
          <m:sup>
            <m:r>
              <w:rPr>
                <w:rFonts w:ascii="Cambria Math" w:hAnsi="Cambria Math"/>
                <w:lang w:val="es-CL"/>
              </w:rPr>
              <m:t>8</m:t>
            </m:r>
          </m:sup>
        </m:sSup>
      </m:oMath>
      <w:r>
        <w:rPr>
          <w:lang w:val="es-CL"/>
        </w:rPr>
        <w:t xml:space="preserve">datos </w:t>
      </w:r>
      <w:r w:rsidRPr="009577D1">
        <w:rPr>
          <w:lang w:val="es-CL"/>
        </w:rPr>
        <w:sym w:font="Wingdings" w:char="F0E0"/>
      </w:r>
      <w:r>
        <w:rPr>
          <w:lang w:val="es-CL"/>
        </w:rPr>
        <w:t xml:space="preserve"> (</w:t>
      </w:r>
      <w:r>
        <w:rPr>
          <w:lang w:val="es-CL"/>
        </w:rPr>
        <w:t>32880</w:t>
      </w:r>
      <w:r>
        <w:rPr>
          <w:lang w:val="es-CL"/>
        </w:rPr>
        <w:t>/</w:t>
      </w:r>
      <w:r>
        <w:rPr>
          <w:lang w:val="es-CL"/>
        </w:rPr>
        <w:t>33899.6</w:t>
      </w:r>
      <w:r>
        <w:rPr>
          <w:lang w:val="es-CL"/>
        </w:rPr>
        <w:t>)-1=-0.0</w:t>
      </w:r>
      <w:r w:rsidR="0005402B">
        <w:rPr>
          <w:lang w:val="es-CL"/>
        </w:rPr>
        <w:t xml:space="preserve">30 </w:t>
      </w:r>
      <w:r w:rsidR="0005402B" w:rsidRPr="0005402B">
        <w:rPr>
          <w:lang w:val="es-CL"/>
        </w:rPr>
        <w:sym w:font="Wingdings" w:char="F0E0"/>
      </w:r>
      <w:r w:rsidR="0005402B">
        <w:rPr>
          <w:lang w:val="es-CL"/>
        </w:rPr>
        <w:t xml:space="preserve"> -3%</w:t>
      </w:r>
    </w:p>
    <w:p w14:paraId="1DD72B69" w14:textId="07FE8624" w:rsidR="0005402B" w:rsidRPr="009577D1" w:rsidRDefault="0005402B" w:rsidP="009577D1">
      <w:pPr>
        <w:rPr>
          <w:lang w:val="es-CL"/>
        </w:rPr>
      </w:pPr>
      <w:r>
        <w:rPr>
          <w:lang w:val="es-CL"/>
        </w:rPr>
        <w:t>Entonces podemos ver que los porcentajes son negativos , y varían según la cantidad de datos, esto quiere decir que es menos eficiente que la función predeterminada de c++ para ordenar un arreglo de números.</w:t>
      </w:r>
    </w:p>
    <w:p w14:paraId="55036EEC" w14:textId="77777777" w:rsidR="009577D1" w:rsidRDefault="009577D1" w:rsidP="009D4E9C">
      <w:pPr>
        <w:pStyle w:val="figurecaption"/>
        <w:ind w:left="284" w:right="168"/>
        <w:rPr>
          <w:lang w:val="es-CL"/>
        </w:rPr>
      </w:pPr>
    </w:p>
    <w:p w14:paraId="723186FC" w14:textId="77777777" w:rsidR="009D4E9C" w:rsidRDefault="009D4E9C" w:rsidP="009D4E9C">
      <w:pPr>
        <w:pStyle w:val="figurecaption"/>
        <w:ind w:left="284" w:right="168"/>
        <w:rPr>
          <w:lang w:val="es-CL"/>
        </w:rPr>
      </w:pPr>
    </w:p>
    <w:p w14:paraId="2EF19378" w14:textId="05124DA5" w:rsidR="00490E89" w:rsidRDefault="00490E89" w:rsidP="00490E89">
      <w:pPr>
        <w:pStyle w:val="Ttulo1"/>
        <w:ind w:left="284" w:right="168" w:firstLine="0"/>
      </w:pPr>
      <w:r>
        <w:t>Conclusiones</w:t>
      </w:r>
    </w:p>
    <w:p w14:paraId="2A3966DE" w14:textId="77777777" w:rsidR="009D4E9C" w:rsidRPr="009D4E9C" w:rsidRDefault="009D4E9C" w:rsidP="009D4E9C"/>
    <w:p w14:paraId="2712ED8C" w14:textId="734F4071" w:rsidR="00835C61" w:rsidRPr="00D57AB9" w:rsidRDefault="00017564" w:rsidP="00490E89">
      <w:pPr>
        <w:ind w:left="284"/>
        <w:rPr>
          <w:snapToGrid/>
          <w:sz w:val="18"/>
          <w:szCs w:val="20"/>
          <w:lang w:val="es-CL"/>
        </w:rPr>
      </w:pPr>
      <w:r>
        <w:rPr>
          <w:snapToGrid/>
          <w:sz w:val="18"/>
          <w:szCs w:val="20"/>
          <w:lang w:val="es-CL"/>
        </w:rPr>
        <w:t xml:space="preserve">El procesamiento vectorial nos puede ayudar de muchas maneras ya que se puede trabajar mucho </w:t>
      </w:r>
      <w:r w:rsidR="0005402B">
        <w:rPr>
          <w:snapToGrid/>
          <w:sz w:val="18"/>
          <w:szCs w:val="20"/>
          <w:lang w:val="es-CL"/>
        </w:rPr>
        <w:t>más</w:t>
      </w:r>
      <w:r>
        <w:rPr>
          <w:snapToGrid/>
          <w:sz w:val="18"/>
          <w:szCs w:val="20"/>
          <w:lang w:val="es-CL"/>
        </w:rPr>
        <w:t xml:space="preserve"> rápido con algunos datos al trabajar con 4 números en 1 solo ciclo de procesador, pero de la misma manera puede ser llamado un arma de doble filo, ya que al estar subiendo y bajando números a la memoria vectorial puede retrasar el procesamientos en algún algoritmo, por lo tanto para aplicarlo había que determinar si es factible sacrificar ese tiempo de transferencia a memoria vectorial o no, en el caso de el problema que tenemos presente no es muy factible ya que el tiempo vectorial mas el tiempo que se necesita para ordenar los números preordenados es mayor a lo que demora el algoritmo predeterminado de c++, por lo tanto para esto no es recomendable aplicar procesamiento vectorial para ordenar números. </w:t>
      </w:r>
      <w:r w:rsidR="0005402B">
        <w:rPr>
          <w:snapToGrid/>
          <w:sz w:val="18"/>
          <w:szCs w:val="20"/>
          <w:lang w:val="es-CL"/>
        </w:rPr>
        <w:t>Pero por lo que se puede ver en el estudio de speedup se ve que el porcentaje de ineficiencia va subiendo, pero llegado a un punto comienza a bajar, no se puede saber con precisión si seguirá bajando ya que no se hizo pruebas como mas de diez mil millones de datos pero se puede estimar que para muchos mas datos, esto puede comenzar a subir la eficiencia hasta ganarle a la función predeterminada de c++.</w:t>
      </w:r>
    </w:p>
    <w:sectPr w:rsidR="00835C61" w:rsidRPr="00D57AB9" w:rsidSect="005B1A90">
      <w:headerReference w:type="default" r:id="rId33"/>
      <w:headerReference w:type="first" r:id="rId34"/>
      <w:footerReference w:type="first" r:id="rId35"/>
      <w:type w:val="continuous"/>
      <w:pgSz w:w="12240" w:h="15840"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12C0" w14:textId="77777777" w:rsidR="00D912FF" w:rsidRDefault="00D912FF" w:rsidP="00DA64D7">
      <w:r>
        <w:separator/>
      </w:r>
    </w:p>
  </w:endnote>
  <w:endnote w:type="continuationSeparator" w:id="0">
    <w:p w14:paraId="518560E5" w14:textId="77777777" w:rsidR="00D912FF" w:rsidRDefault="00D912FF" w:rsidP="00DA6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5125" w14:textId="77777777" w:rsidR="008D2BF7" w:rsidRDefault="008D2BF7" w:rsidP="00DA64D7"/>
  <w:p w14:paraId="04CBC0AD" w14:textId="77777777" w:rsidR="008D2BF7" w:rsidRPr="00372FCD" w:rsidRDefault="008D2BF7" w:rsidP="00DA64D7">
    <w:pPr>
      <w:rPr>
        <w:lang w:val="fr-CH"/>
      </w:rPr>
    </w:pPr>
    <w:r>
      <w:rPr>
        <w:i/>
      </w:rPr>
      <w:t>ICI-517 Electivo I – Programación Paralela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607A4" w14:textId="77777777" w:rsidR="00D912FF" w:rsidRDefault="00D912FF" w:rsidP="00DA64D7">
      <w:r>
        <w:separator/>
      </w:r>
    </w:p>
  </w:footnote>
  <w:footnote w:type="continuationSeparator" w:id="0">
    <w:p w14:paraId="5F4B2149" w14:textId="77777777" w:rsidR="00D912FF" w:rsidRDefault="00D912FF" w:rsidP="00DA6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8D2BF7" w14:paraId="23EF05FE" w14:textId="77777777" w:rsidTr="008D2BF7">
      <w:tc>
        <w:tcPr>
          <w:tcW w:w="5228" w:type="dxa"/>
        </w:tcPr>
        <w:p w14:paraId="13B7ADA3" w14:textId="77777777" w:rsidR="008D2BF7" w:rsidRPr="002858C2" w:rsidRDefault="008D2BF7" w:rsidP="008D2BF7">
          <w:pPr>
            <w:rPr>
              <w:lang w:val="es-CL"/>
            </w:rPr>
          </w:pPr>
          <w:r w:rsidRPr="002858C2">
            <w:rPr>
              <w:rFonts w:eastAsia="DengXian"/>
              <w:lang w:val="es-CL"/>
            </w:rPr>
            <w:t>ICI-517 Electivo I – Programación Paralela</w:t>
          </w:r>
        </w:p>
      </w:tc>
      <w:tc>
        <w:tcPr>
          <w:tcW w:w="5228" w:type="dxa"/>
        </w:tcPr>
        <w:p w14:paraId="088CFDBE" w14:textId="77777777" w:rsidR="008D2BF7" w:rsidRDefault="008D2BF7" w:rsidP="008D2BF7">
          <w:pPr>
            <w:jc w:val="right"/>
          </w:pPr>
          <w:r>
            <w:fldChar w:fldCharType="begin"/>
          </w:r>
          <w:r>
            <w:instrText xml:space="preserve"> PAGE   \* MERGEFORMAT </w:instrText>
          </w:r>
          <w:r>
            <w:fldChar w:fldCharType="separate"/>
          </w:r>
          <w:r>
            <w:t>2</w:t>
          </w:r>
          <w:r>
            <w:fldChar w:fldCharType="end"/>
          </w:r>
          <w:r>
            <w:t xml:space="preserve"> / </w:t>
          </w:r>
          <w:r w:rsidR="00D912FF">
            <w:fldChar w:fldCharType="begin"/>
          </w:r>
          <w:r w:rsidR="00D912FF">
            <w:instrText xml:space="preserve"> NUMPAGES   \* MERGEFORMAT </w:instrText>
          </w:r>
          <w:r w:rsidR="00D912FF">
            <w:fldChar w:fldCharType="separate"/>
          </w:r>
          <w:r>
            <w:t>3</w:t>
          </w:r>
          <w:r w:rsidR="00D912FF">
            <w:fldChar w:fldCharType="end"/>
          </w:r>
        </w:p>
      </w:tc>
    </w:tr>
  </w:tbl>
  <w:p w14:paraId="23C59BF2" w14:textId="77777777" w:rsidR="008D2BF7" w:rsidRPr="00A7682B" w:rsidRDefault="008D2BF7" w:rsidP="008D2B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CellMar>
        <w:left w:w="0" w:type="dxa"/>
        <w:right w:w="0" w:type="dxa"/>
      </w:tblCellMar>
      <w:tblLook w:val="04A0" w:firstRow="1" w:lastRow="0" w:firstColumn="1" w:lastColumn="0" w:noHBand="0" w:noVBand="1"/>
    </w:tblPr>
    <w:tblGrid>
      <w:gridCol w:w="4111"/>
      <w:gridCol w:w="6521"/>
    </w:tblGrid>
    <w:tr w:rsidR="008D2BF7" w:rsidRPr="009577D1" w14:paraId="47CFA2BE" w14:textId="77777777" w:rsidTr="001C1430">
      <w:trPr>
        <w:trHeight w:val="686"/>
      </w:trPr>
      <w:tc>
        <w:tcPr>
          <w:tcW w:w="4111" w:type="dxa"/>
          <w:shd w:val="clear" w:color="auto" w:fill="auto"/>
          <w:vAlign w:val="center"/>
        </w:tcPr>
        <w:p w14:paraId="606FCD20" w14:textId="77777777" w:rsidR="008D2BF7" w:rsidRPr="002858C2" w:rsidRDefault="008D2BF7" w:rsidP="00DA64D7">
          <w:pPr>
            <w:pStyle w:val="Encabezado"/>
            <w:rPr>
              <w:rFonts w:eastAsia="DengXian"/>
              <w:lang w:val="es-CL"/>
            </w:rPr>
          </w:pPr>
          <w:r w:rsidRPr="002858C2">
            <w:rPr>
              <w:rFonts w:eastAsia="DengXian"/>
              <w:lang w:val="es-CL"/>
            </w:rPr>
            <w:t>ICI-517 Electivo I – Programación Paralela</w:t>
          </w:r>
        </w:p>
      </w:tc>
      <w:tc>
        <w:tcPr>
          <w:tcW w:w="6521" w:type="dxa"/>
          <w:shd w:val="clear" w:color="auto" w:fill="auto"/>
          <w:vAlign w:val="center"/>
        </w:tcPr>
        <w:p w14:paraId="3C1D36E4" w14:textId="77777777" w:rsidR="008D2BF7" w:rsidRPr="002858C2" w:rsidRDefault="008D2BF7" w:rsidP="00DA64D7">
          <w:pPr>
            <w:pStyle w:val="Encabezado"/>
            <w:rPr>
              <w:rFonts w:eastAsia="DengXian"/>
              <w:lang w:val="es-CL"/>
            </w:rPr>
          </w:pPr>
          <w:r w:rsidRPr="002858C2">
            <w:rPr>
              <w:rFonts w:eastAsia="DengXian"/>
              <w:lang w:val="es-CL"/>
            </w:rPr>
            <w:t>Escuela de Ingeniería Informática, Universidad de Valparaíso</w:t>
          </w:r>
        </w:p>
      </w:tc>
    </w:tr>
  </w:tbl>
  <w:p w14:paraId="03A32BAB" w14:textId="77777777" w:rsidR="008D2BF7" w:rsidRPr="002858C2" w:rsidRDefault="008D2BF7" w:rsidP="00DA64D7">
    <w:pP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744"/>
    <w:multiLevelType w:val="multilevel"/>
    <w:tmpl w:val="60341D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126EAF"/>
    <w:multiLevelType w:val="multilevel"/>
    <w:tmpl w:val="27FC39EE"/>
    <w:lvl w:ilvl="0">
      <w:start w:val="1"/>
      <w:numFmt w:val="decimal"/>
      <w:suff w:val="space"/>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7706232"/>
    <w:multiLevelType w:val="multilevel"/>
    <w:tmpl w:val="3378DAE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8B468F5"/>
    <w:multiLevelType w:val="hybridMultilevel"/>
    <w:tmpl w:val="F7E250A8"/>
    <w:lvl w:ilvl="0" w:tplc="5A92E4B0">
      <w:start w:val="1"/>
      <w:numFmt w:val="decimal"/>
      <w:lvlRestart w:val="0"/>
      <w:pStyle w:val="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C6F5D"/>
    <w:multiLevelType w:val="hybridMultilevel"/>
    <w:tmpl w:val="8BFE0D56"/>
    <w:lvl w:ilvl="0" w:tplc="CCCE9BD4">
      <w:start w:val="1"/>
      <w:numFmt w:val="bullet"/>
      <w:lvlRestart w:val="0"/>
      <w:pStyle w:val="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1F9434D6"/>
    <w:multiLevelType w:val="multilevel"/>
    <w:tmpl w:val="8D4E93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3482D"/>
    <w:multiLevelType w:val="hybridMultilevel"/>
    <w:tmpl w:val="74A2F0C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385D04C2"/>
    <w:multiLevelType w:val="multilevel"/>
    <w:tmpl w:val="7AE298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8D15D31"/>
    <w:multiLevelType w:val="hybridMultilevel"/>
    <w:tmpl w:val="F866E59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E1D1E80"/>
    <w:multiLevelType w:val="multilevel"/>
    <w:tmpl w:val="895069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FE8764B"/>
    <w:multiLevelType w:val="hybridMultilevel"/>
    <w:tmpl w:val="C6BE1B5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7" w15:restartNumberingAfterBreak="0">
    <w:nsid w:val="541B578A"/>
    <w:multiLevelType w:val="multilevel"/>
    <w:tmpl w:val="B6D8216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10F40DC"/>
    <w:multiLevelType w:val="multilevel"/>
    <w:tmpl w:val="354E51FA"/>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92" w:hanging="792"/>
      </w:pPr>
      <w:rPr>
        <w:rFonts w:hint="default"/>
      </w:rPr>
    </w:lvl>
    <w:lvl w:ilvl="2">
      <w:start w:val="1"/>
      <w:numFmt w:val="decimal"/>
      <w:pStyle w:val="Ttulo3"/>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1" w15:restartNumberingAfterBreak="0">
    <w:nsid w:val="7F9428CD"/>
    <w:multiLevelType w:val="hybridMultilevel"/>
    <w:tmpl w:val="0D585D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FE53FBE"/>
    <w:multiLevelType w:val="multilevel"/>
    <w:tmpl w:val="03C6100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1"/>
  </w:num>
  <w:num w:numId="3">
    <w:abstractNumId w:val="7"/>
  </w:num>
  <w:num w:numId="4">
    <w:abstractNumId w:val="9"/>
  </w:num>
  <w:num w:numId="5">
    <w:abstractNumId w:val="16"/>
  </w:num>
  <w:num w:numId="6">
    <w:abstractNumId w:val="5"/>
  </w:num>
  <w:num w:numId="7">
    <w:abstractNumId w:val="16"/>
  </w:num>
  <w:num w:numId="8">
    <w:abstractNumId w:val="5"/>
  </w:num>
  <w:num w:numId="9">
    <w:abstractNumId w:val="16"/>
  </w:num>
  <w:num w:numId="10">
    <w:abstractNumId w:val="5"/>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0"/>
  </w:num>
  <w:num w:numId="14">
    <w:abstractNumId w:val="16"/>
  </w:num>
  <w:num w:numId="15">
    <w:abstractNumId w:val="5"/>
  </w:num>
  <w:num w:numId="16">
    <w:abstractNumId w:val="4"/>
  </w:num>
  <w:num w:numId="17">
    <w:abstractNumId w:val="14"/>
  </w:num>
  <w:num w:numId="18">
    <w:abstractNumId w:val="14"/>
  </w:num>
  <w:num w:numId="19">
    <w:abstractNumId w:val="14"/>
  </w:num>
  <w:num w:numId="20">
    <w:abstractNumId w:val="12"/>
  </w:num>
  <w:num w:numId="21">
    <w:abstractNumId w:val="6"/>
  </w:num>
  <w:num w:numId="22">
    <w:abstractNumId w:val="6"/>
  </w:num>
  <w:num w:numId="23">
    <w:abstractNumId w:val="6"/>
  </w:num>
  <w:num w:numId="24">
    <w:abstractNumId w:val="6"/>
  </w:num>
  <w:num w:numId="25">
    <w:abstractNumId w:val="0"/>
  </w:num>
  <w:num w:numId="26">
    <w:abstractNumId w:val="6"/>
  </w:num>
  <w:num w:numId="27">
    <w:abstractNumId w:val="3"/>
  </w:num>
  <w:num w:numId="28">
    <w:abstractNumId w:val="19"/>
  </w:num>
  <w:num w:numId="29">
    <w:abstractNumId w:val="19"/>
  </w:num>
  <w:num w:numId="30">
    <w:abstractNumId w:val="17"/>
  </w:num>
  <w:num w:numId="31">
    <w:abstractNumId w:val="1"/>
  </w:num>
  <w:num w:numId="32">
    <w:abstractNumId w:val="22"/>
  </w:num>
  <w:num w:numId="33">
    <w:abstractNumId w:val="2"/>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3"/>
  </w:num>
  <w:num w:numId="37">
    <w:abstractNumId w:val="21"/>
  </w:num>
  <w:num w:numId="38">
    <w:abstractNumId w:val="15"/>
  </w:num>
  <w:num w:numId="39">
    <w:abstractNumId w:val="10"/>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es-CL" w:vendorID="64" w:dllVersion="0"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58C2"/>
    <w:rsid w:val="00015EAC"/>
    <w:rsid w:val="00017564"/>
    <w:rsid w:val="000315D6"/>
    <w:rsid w:val="0005402B"/>
    <w:rsid w:val="00057872"/>
    <w:rsid w:val="00057A40"/>
    <w:rsid w:val="00062644"/>
    <w:rsid w:val="00073F38"/>
    <w:rsid w:val="000921E8"/>
    <w:rsid w:val="000A6A51"/>
    <w:rsid w:val="000B3351"/>
    <w:rsid w:val="000E0787"/>
    <w:rsid w:val="000F2ABA"/>
    <w:rsid w:val="001251A6"/>
    <w:rsid w:val="00130D6E"/>
    <w:rsid w:val="00137179"/>
    <w:rsid w:val="00146BCD"/>
    <w:rsid w:val="0014708D"/>
    <w:rsid w:val="00171043"/>
    <w:rsid w:val="00173165"/>
    <w:rsid w:val="001C1236"/>
    <w:rsid w:val="001C1430"/>
    <w:rsid w:val="001C1B96"/>
    <w:rsid w:val="001C5F45"/>
    <w:rsid w:val="001D296E"/>
    <w:rsid w:val="001E2AEB"/>
    <w:rsid w:val="001E55CA"/>
    <w:rsid w:val="001E6B90"/>
    <w:rsid w:val="001F295D"/>
    <w:rsid w:val="001F4617"/>
    <w:rsid w:val="0020039E"/>
    <w:rsid w:val="0020604E"/>
    <w:rsid w:val="00255DC3"/>
    <w:rsid w:val="0028143A"/>
    <w:rsid w:val="0028429A"/>
    <w:rsid w:val="002858C2"/>
    <w:rsid w:val="0029463C"/>
    <w:rsid w:val="002A4850"/>
    <w:rsid w:val="002B5AC7"/>
    <w:rsid w:val="002F6319"/>
    <w:rsid w:val="002F7353"/>
    <w:rsid w:val="00322BE8"/>
    <w:rsid w:val="0032493C"/>
    <w:rsid w:val="00326141"/>
    <w:rsid w:val="00331BF6"/>
    <w:rsid w:val="00341171"/>
    <w:rsid w:val="00342D84"/>
    <w:rsid w:val="003504D8"/>
    <w:rsid w:val="0036425C"/>
    <w:rsid w:val="00387059"/>
    <w:rsid w:val="0039075D"/>
    <w:rsid w:val="003935B3"/>
    <w:rsid w:val="003A11E6"/>
    <w:rsid w:val="003A4C09"/>
    <w:rsid w:val="003C7674"/>
    <w:rsid w:val="003D2562"/>
    <w:rsid w:val="00401D30"/>
    <w:rsid w:val="00405E76"/>
    <w:rsid w:val="00416137"/>
    <w:rsid w:val="004217B5"/>
    <w:rsid w:val="00421BCA"/>
    <w:rsid w:val="00424CD7"/>
    <w:rsid w:val="00430F61"/>
    <w:rsid w:val="00436770"/>
    <w:rsid w:val="00442634"/>
    <w:rsid w:val="00490E89"/>
    <w:rsid w:val="00492A6F"/>
    <w:rsid w:val="004A3074"/>
    <w:rsid w:val="004C7D14"/>
    <w:rsid w:val="004D185E"/>
    <w:rsid w:val="004D44E6"/>
    <w:rsid w:val="004D5279"/>
    <w:rsid w:val="00502A5D"/>
    <w:rsid w:val="00534ACB"/>
    <w:rsid w:val="0054654C"/>
    <w:rsid w:val="0055369D"/>
    <w:rsid w:val="00565269"/>
    <w:rsid w:val="005707A1"/>
    <w:rsid w:val="00576B2E"/>
    <w:rsid w:val="005806C5"/>
    <w:rsid w:val="0059735D"/>
    <w:rsid w:val="005A49A5"/>
    <w:rsid w:val="005A724E"/>
    <w:rsid w:val="005B1251"/>
    <w:rsid w:val="005B1A90"/>
    <w:rsid w:val="005B346F"/>
    <w:rsid w:val="005D089A"/>
    <w:rsid w:val="005D3564"/>
    <w:rsid w:val="005E2A08"/>
    <w:rsid w:val="005F4F2C"/>
    <w:rsid w:val="00601DF2"/>
    <w:rsid w:val="00610B82"/>
    <w:rsid w:val="0062579E"/>
    <w:rsid w:val="00641261"/>
    <w:rsid w:val="00656BCC"/>
    <w:rsid w:val="006734AF"/>
    <w:rsid w:val="00677A03"/>
    <w:rsid w:val="00682B31"/>
    <w:rsid w:val="00683584"/>
    <w:rsid w:val="00692393"/>
    <w:rsid w:val="006960B8"/>
    <w:rsid w:val="006B0924"/>
    <w:rsid w:val="006B1ECC"/>
    <w:rsid w:val="006C6938"/>
    <w:rsid w:val="006D4267"/>
    <w:rsid w:val="006F212E"/>
    <w:rsid w:val="00721E71"/>
    <w:rsid w:val="0074168F"/>
    <w:rsid w:val="0074176F"/>
    <w:rsid w:val="007439C0"/>
    <w:rsid w:val="007636B8"/>
    <w:rsid w:val="007744F9"/>
    <w:rsid w:val="007A2A63"/>
    <w:rsid w:val="007B1F02"/>
    <w:rsid w:val="007E4286"/>
    <w:rsid w:val="007E42B1"/>
    <w:rsid w:val="007F04AF"/>
    <w:rsid w:val="007F7A48"/>
    <w:rsid w:val="00835C61"/>
    <w:rsid w:val="0084286C"/>
    <w:rsid w:val="008617EC"/>
    <w:rsid w:val="0086607F"/>
    <w:rsid w:val="00866C58"/>
    <w:rsid w:val="00870AFC"/>
    <w:rsid w:val="00874FCC"/>
    <w:rsid w:val="00876E43"/>
    <w:rsid w:val="00896776"/>
    <w:rsid w:val="008A3DA5"/>
    <w:rsid w:val="008C1831"/>
    <w:rsid w:val="008C7574"/>
    <w:rsid w:val="008D2BF7"/>
    <w:rsid w:val="008E27C8"/>
    <w:rsid w:val="008F1F37"/>
    <w:rsid w:val="00901B13"/>
    <w:rsid w:val="00901E1D"/>
    <w:rsid w:val="00905263"/>
    <w:rsid w:val="0091798A"/>
    <w:rsid w:val="009200BD"/>
    <w:rsid w:val="00937E9F"/>
    <w:rsid w:val="0094614B"/>
    <w:rsid w:val="00956D41"/>
    <w:rsid w:val="00957290"/>
    <w:rsid w:val="009574BF"/>
    <w:rsid w:val="009577D1"/>
    <w:rsid w:val="009621D6"/>
    <w:rsid w:val="00967875"/>
    <w:rsid w:val="009C1A56"/>
    <w:rsid w:val="009D291E"/>
    <w:rsid w:val="009D4E9C"/>
    <w:rsid w:val="009E4CEE"/>
    <w:rsid w:val="009F090C"/>
    <w:rsid w:val="009F5DC2"/>
    <w:rsid w:val="009F70E6"/>
    <w:rsid w:val="00A06009"/>
    <w:rsid w:val="00A10FF9"/>
    <w:rsid w:val="00A26224"/>
    <w:rsid w:val="00A27A0C"/>
    <w:rsid w:val="00A46226"/>
    <w:rsid w:val="00A60CC4"/>
    <w:rsid w:val="00A97B22"/>
    <w:rsid w:val="00AA418E"/>
    <w:rsid w:val="00AA6002"/>
    <w:rsid w:val="00AB4944"/>
    <w:rsid w:val="00AE61B9"/>
    <w:rsid w:val="00B0701F"/>
    <w:rsid w:val="00B17053"/>
    <w:rsid w:val="00B17B1E"/>
    <w:rsid w:val="00B34725"/>
    <w:rsid w:val="00B448BA"/>
    <w:rsid w:val="00B51A50"/>
    <w:rsid w:val="00B52500"/>
    <w:rsid w:val="00B52B6B"/>
    <w:rsid w:val="00B86B0C"/>
    <w:rsid w:val="00B97BE0"/>
    <w:rsid w:val="00BA1494"/>
    <w:rsid w:val="00BB0967"/>
    <w:rsid w:val="00BC1763"/>
    <w:rsid w:val="00BC54C0"/>
    <w:rsid w:val="00BC5688"/>
    <w:rsid w:val="00BF1E21"/>
    <w:rsid w:val="00C04AD4"/>
    <w:rsid w:val="00C14AC6"/>
    <w:rsid w:val="00C20562"/>
    <w:rsid w:val="00C21DF0"/>
    <w:rsid w:val="00C30794"/>
    <w:rsid w:val="00C34D4A"/>
    <w:rsid w:val="00C44917"/>
    <w:rsid w:val="00C52C3A"/>
    <w:rsid w:val="00C65E6B"/>
    <w:rsid w:val="00C73344"/>
    <w:rsid w:val="00C83E4B"/>
    <w:rsid w:val="00CE2121"/>
    <w:rsid w:val="00CE769D"/>
    <w:rsid w:val="00CF4796"/>
    <w:rsid w:val="00D1254C"/>
    <w:rsid w:val="00D27B93"/>
    <w:rsid w:val="00D57AB9"/>
    <w:rsid w:val="00D912FF"/>
    <w:rsid w:val="00D97DDF"/>
    <w:rsid w:val="00DA2D46"/>
    <w:rsid w:val="00DA64D7"/>
    <w:rsid w:val="00DC698F"/>
    <w:rsid w:val="00DD3B93"/>
    <w:rsid w:val="00E40786"/>
    <w:rsid w:val="00E429AD"/>
    <w:rsid w:val="00E676F6"/>
    <w:rsid w:val="00EB17A0"/>
    <w:rsid w:val="00EB31F6"/>
    <w:rsid w:val="00EC5ECD"/>
    <w:rsid w:val="00EF2806"/>
    <w:rsid w:val="00EF4908"/>
    <w:rsid w:val="00F11FF4"/>
    <w:rsid w:val="00F21E49"/>
    <w:rsid w:val="00F244B5"/>
    <w:rsid w:val="00F259BE"/>
    <w:rsid w:val="00F33DCD"/>
    <w:rsid w:val="00F3525F"/>
    <w:rsid w:val="00F40804"/>
    <w:rsid w:val="00F425B0"/>
    <w:rsid w:val="00F47F2A"/>
    <w:rsid w:val="00F62328"/>
    <w:rsid w:val="00F74FE8"/>
    <w:rsid w:val="00F754D1"/>
    <w:rsid w:val="00F82E2B"/>
    <w:rsid w:val="00F87FB1"/>
    <w:rsid w:val="00FA108A"/>
    <w:rsid w:val="00FA5188"/>
    <w:rsid w:val="00FB12B8"/>
    <w:rsid w:val="00FB4E98"/>
    <w:rsid w:val="00FB559B"/>
    <w:rsid w:val="00FC7280"/>
    <w:rsid w:val="00FD7DB1"/>
    <w:rsid w:val="00FE2360"/>
    <w:rsid w:val="00FE3E55"/>
    <w:rsid w:val="00FE45D2"/>
    <w:rsid w:val="00FF75F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03FC4"/>
  <w15:docId w15:val="{E9A6ACF5-DB16-412A-A181-70B1FBCA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51"/>
    <w:pPr>
      <w:suppressAutoHyphens/>
      <w:adjustRightInd w:val="0"/>
      <w:snapToGrid w:val="0"/>
      <w:spacing w:after="120" w:line="228" w:lineRule="auto"/>
      <w:jc w:val="both"/>
    </w:pPr>
    <w:rPr>
      <w:rFonts w:ascii="Palatino Linotype" w:eastAsia="Times New Roman" w:hAnsi="Palatino Linotype"/>
      <w:snapToGrid w:val="0"/>
      <w:color w:val="000000"/>
      <w:szCs w:val="22"/>
      <w:lang w:val="en-US" w:eastAsia="de-DE" w:bidi="en-US"/>
    </w:rPr>
  </w:style>
  <w:style w:type="paragraph" w:styleId="Ttulo1">
    <w:name w:val="heading 1"/>
    <w:basedOn w:val="Normal"/>
    <w:next w:val="Normal"/>
    <w:link w:val="Ttulo1Car"/>
    <w:uiPriority w:val="9"/>
    <w:qFormat/>
    <w:rsid w:val="008D2BF7"/>
    <w:pPr>
      <w:numPr>
        <w:numId w:val="35"/>
      </w:numPr>
      <w:spacing w:before="120" w:after="60"/>
      <w:jc w:val="left"/>
      <w:outlineLvl w:val="0"/>
    </w:pPr>
    <w:rPr>
      <w:b/>
    </w:rPr>
  </w:style>
  <w:style w:type="paragraph" w:styleId="Ttulo2">
    <w:name w:val="heading 2"/>
    <w:basedOn w:val="Ttulo1"/>
    <w:next w:val="Normal"/>
    <w:link w:val="Ttulo2Car"/>
    <w:uiPriority w:val="9"/>
    <w:unhideWhenUsed/>
    <w:qFormat/>
    <w:rsid w:val="008D2BF7"/>
    <w:pPr>
      <w:numPr>
        <w:ilvl w:val="1"/>
      </w:numPr>
      <w:outlineLvl w:val="1"/>
    </w:pPr>
  </w:style>
  <w:style w:type="paragraph" w:styleId="Ttulo3">
    <w:name w:val="heading 3"/>
    <w:basedOn w:val="Ttulo2"/>
    <w:next w:val="Normal"/>
    <w:link w:val="Ttulo3Car"/>
    <w:uiPriority w:val="9"/>
    <w:unhideWhenUsed/>
    <w:qFormat/>
    <w:rsid w:val="003A11E6"/>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4D7"/>
    <w:rPr>
      <w:rFonts w:ascii="Palatino Linotype" w:eastAsia="Times New Roman" w:hAnsi="Palatino Linotype"/>
      <w:b/>
      <w:snapToGrid w:val="0"/>
      <w:color w:val="000000"/>
      <w:szCs w:val="22"/>
      <w:lang w:val="en-US" w:eastAsia="de-DE" w:bidi="en-US"/>
    </w:rPr>
  </w:style>
  <w:style w:type="paragraph" w:customStyle="1" w:styleId="TtuloInforme">
    <w:name w:val="Título_Informe"/>
    <w:next w:val="Normal"/>
    <w:qFormat/>
    <w:rsid w:val="00130D6E"/>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autores">
    <w:name w:val="autores"/>
    <w:next w:val="Normal"/>
    <w:qFormat/>
    <w:rsid w:val="00130D6E"/>
    <w:pPr>
      <w:adjustRightInd w:val="0"/>
      <w:snapToGrid w:val="0"/>
      <w:spacing w:after="360" w:line="260" w:lineRule="atLeast"/>
    </w:pPr>
    <w:rPr>
      <w:rFonts w:ascii="Palatino Linotype" w:eastAsia="Times New Roman" w:hAnsi="Palatino Linotype"/>
      <w:b/>
      <w:color w:val="000000"/>
      <w:szCs w:val="22"/>
      <w:lang w:val="en-US" w:eastAsia="de-DE" w:bidi="en-US"/>
    </w:rPr>
  </w:style>
  <w:style w:type="character" w:customStyle="1" w:styleId="Ttulo2Car">
    <w:name w:val="Título 2 Car"/>
    <w:basedOn w:val="Fuentedeprrafopredeter"/>
    <w:link w:val="Ttulo2"/>
    <w:uiPriority w:val="9"/>
    <w:rsid w:val="00DA64D7"/>
    <w:rPr>
      <w:rFonts w:ascii="Palatino Linotype" w:eastAsia="Times New Roman" w:hAnsi="Palatino Linotype"/>
      <w:b/>
      <w:snapToGrid w:val="0"/>
      <w:color w:val="000000"/>
      <w:szCs w:val="22"/>
      <w:lang w:val="en-US" w:eastAsia="de-DE" w:bidi="en-US"/>
    </w:rPr>
  </w:style>
  <w:style w:type="character" w:customStyle="1" w:styleId="Ttulo3Car">
    <w:name w:val="Título 3 Car"/>
    <w:basedOn w:val="Fuentedeprrafopredeter"/>
    <w:link w:val="Ttulo3"/>
    <w:uiPriority w:val="9"/>
    <w:rsid w:val="003A11E6"/>
    <w:rPr>
      <w:rFonts w:ascii="Palatino Linotype" w:eastAsia="Times New Roman" w:hAnsi="Palatino Linotype"/>
      <w:b/>
      <w:snapToGrid w:val="0"/>
      <w:color w:val="000000"/>
      <w:szCs w:val="22"/>
      <w:lang w:val="en-US" w:eastAsia="zh-CN" w:bidi="en-US"/>
    </w:rPr>
  </w:style>
  <w:style w:type="paragraph" w:customStyle="1" w:styleId="Resumen">
    <w:name w:val="Resumen"/>
    <w:next w:val="Normal"/>
    <w:qFormat/>
    <w:rsid w:val="000B3351"/>
    <w:pPr>
      <w:suppressAutoHyphens/>
      <w:adjustRightInd w:val="0"/>
      <w:snapToGrid w:val="0"/>
      <w:spacing w:before="240" w:line="260" w:lineRule="atLeast"/>
      <w:jc w:val="both"/>
    </w:pPr>
    <w:rPr>
      <w:rFonts w:ascii="Palatino Linotype" w:eastAsia="Times New Roman" w:hAnsi="Palatino Linotype"/>
      <w:color w:val="000000"/>
      <w:sz w:val="18"/>
      <w:szCs w:val="18"/>
      <w:lang w:val="en-US" w:eastAsia="de-DE" w:bidi="en-US"/>
    </w:rPr>
  </w:style>
  <w:style w:type="paragraph" w:customStyle="1" w:styleId="line">
    <w:name w:val="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Tablanormal"/>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130D6E"/>
    <w:pPr>
      <w:tabs>
        <w:tab w:val="center" w:pos="4153"/>
        <w:tab w:val="right" w:pos="8306"/>
      </w:tabs>
      <w:spacing w:line="240" w:lineRule="atLeast"/>
    </w:pPr>
    <w:rPr>
      <w:szCs w:val="18"/>
    </w:rPr>
  </w:style>
  <w:style w:type="character" w:customStyle="1" w:styleId="PiedepginaCar">
    <w:name w:val="Pie de página Car"/>
    <w:link w:val="Piedepgina"/>
    <w:uiPriority w:val="99"/>
    <w:rsid w:val="00130D6E"/>
    <w:rPr>
      <w:rFonts w:ascii="Palatino Linotype" w:hAnsi="Palatino Linotype"/>
      <w:noProof/>
      <w:color w:val="000000"/>
      <w:szCs w:val="18"/>
    </w:rPr>
  </w:style>
  <w:style w:type="paragraph" w:styleId="Encabezado">
    <w:name w:val="header"/>
    <w:basedOn w:val="Normal"/>
    <w:link w:val="EncabezadoCar"/>
    <w:uiPriority w:val="99"/>
    <w:rsid w:val="00130D6E"/>
    <w:pPr>
      <w:pBdr>
        <w:bottom w:val="single" w:sz="6" w:space="1" w:color="auto"/>
      </w:pBdr>
      <w:tabs>
        <w:tab w:val="center" w:pos="4153"/>
        <w:tab w:val="right" w:pos="8306"/>
      </w:tabs>
      <w:spacing w:line="240" w:lineRule="atLeast"/>
      <w:jc w:val="center"/>
    </w:pPr>
    <w:rPr>
      <w:szCs w:val="18"/>
    </w:rPr>
  </w:style>
  <w:style w:type="character" w:customStyle="1" w:styleId="EncabezadoCar">
    <w:name w:val="Encabezado Car"/>
    <w:link w:val="Encabezado"/>
    <w:uiPriority w:val="99"/>
    <w:rsid w:val="00130D6E"/>
    <w:rPr>
      <w:rFonts w:ascii="Palatino Linotype" w:hAnsi="Palatino Linotype"/>
      <w:noProof/>
      <w:color w:val="000000"/>
      <w:szCs w:val="18"/>
    </w:rPr>
  </w:style>
  <w:style w:type="paragraph" w:customStyle="1" w:styleId="bullet">
    <w:name w:val="bullet"/>
    <w:qFormat/>
    <w:rsid w:val="00130D6E"/>
    <w:pPr>
      <w:numPr>
        <w:numId w:val="15"/>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equation">
    <w:name w:val="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equationnumber">
    <w:name w:val="equation_number"/>
    <w:qFormat/>
    <w:rsid w:val="00130D6E"/>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tablacaption">
    <w:name w:val="tabla_caption"/>
    <w:qFormat/>
    <w:rsid w:val="00956D41"/>
    <w:pPr>
      <w:adjustRightInd w:val="0"/>
      <w:snapToGrid w:val="0"/>
      <w:spacing w:before="240" w:after="120"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tablebody">
    <w:name w:val="table_body"/>
    <w:qFormat/>
    <w:rsid w:val="00956D41"/>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tablefooter">
    <w:name w:val="table_footer"/>
    <w:next w:val="Normal"/>
    <w:qFormat/>
    <w:rsid w:val="00956D41"/>
    <w:pPr>
      <w:adjustRightInd w:val="0"/>
      <w:snapToGrid w:val="0"/>
      <w:spacing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figurecaption">
    <w:name w:val="figure_caption"/>
    <w:qFormat/>
    <w:rsid w:val="00956D41"/>
    <w:pPr>
      <w:adjustRightInd w:val="0"/>
      <w:snapToGrid w:val="0"/>
      <w:spacing w:before="120" w:after="240" w:line="228" w:lineRule="auto"/>
      <w:jc w:val="center"/>
    </w:pPr>
    <w:rPr>
      <w:rFonts w:ascii="Palatino Linotype" w:eastAsia="Times New Roman" w:hAnsi="Palatino Linotype"/>
      <w:color w:val="000000"/>
      <w:sz w:val="18"/>
      <w:lang w:val="en-US" w:eastAsia="de-DE" w:bidi="en-US"/>
    </w:rPr>
  </w:style>
  <w:style w:type="paragraph" w:customStyle="1" w:styleId="figure">
    <w:name w:val="figure"/>
    <w:qFormat/>
    <w:rsid w:val="00130D6E"/>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styleId="Prrafodelista">
    <w:name w:val="List Paragraph"/>
    <w:basedOn w:val="Normal"/>
    <w:uiPriority w:val="34"/>
    <w:qFormat/>
    <w:rsid w:val="00DA64D7"/>
    <w:pPr>
      <w:ind w:left="720"/>
      <w:contextualSpacing/>
    </w:pPr>
  </w:style>
  <w:style w:type="paragraph" w:customStyle="1" w:styleId="References">
    <w:name w:val="References"/>
    <w:qFormat/>
    <w:rsid w:val="0055369D"/>
    <w:pPr>
      <w:numPr>
        <w:numId w:val="16"/>
      </w:numPr>
      <w:adjustRightInd w:val="0"/>
      <w:snapToGrid w:val="0"/>
      <w:spacing w:line="228" w:lineRule="auto"/>
      <w:jc w:val="both"/>
    </w:pPr>
    <w:rPr>
      <w:rFonts w:ascii="Palatino Linotype" w:eastAsia="Times New Roman" w:hAnsi="Palatino Linotype"/>
      <w:color w:val="000000"/>
      <w:sz w:val="18"/>
      <w:lang w:val="en-US" w:eastAsia="de-DE" w:bidi="en-US"/>
    </w:rPr>
  </w:style>
  <w:style w:type="paragraph" w:styleId="Textodeglobo">
    <w:name w:val="Balloon Text"/>
    <w:basedOn w:val="Normal"/>
    <w:link w:val="TextodegloboCar"/>
    <w:uiPriority w:val="99"/>
    <w:rsid w:val="00130D6E"/>
    <w:rPr>
      <w:rFonts w:cs="Tahoma"/>
      <w:szCs w:val="18"/>
    </w:rPr>
  </w:style>
  <w:style w:type="character" w:customStyle="1" w:styleId="TextodegloboCar">
    <w:name w:val="Texto de globo Car"/>
    <w:link w:val="Textodeglobo"/>
    <w:uiPriority w:val="99"/>
    <w:rsid w:val="00130D6E"/>
    <w:rPr>
      <w:rFonts w:ascii="Palatino Linotype" w:hAnsi="Palatino Linotype" w:cs="Tahoma"/>
      <w:noProof/>
      <w:color w:val="000000"/>
      <w:szCs w:val="18"/>
    </w:rPr>
  </w:style>
  <w:style w:type="character" w:styleId="Nmerodelnea">
    <w:name w:val="line number"/>
    <w:uiPriority w:val="99"/>
    <w:rsid w:val="00683584"/>
    <w:rPr>
      <w:rFonts w:ascii="Palatino Linotype" w:hAnsi="Palatino Linotype"/>
      <w:sz w:val="16"/>
    </w:rPr>
  </w:style>
  <w:style w:type="table" w:customStyle="1" w:styleId="MDPI41threelinetable">
    <w:name w:val="MDPI_4.1_three_line_table"/>
    <w:basedOn w:val="Tablanormal"/>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130D6E"/>
    <w:rPr>
      <w:color w:val="0000FF"/>
      <w:u w:val="single"/>
    </w:rPr>
  </w:style>
  <w:style w:type="character" w:styleId="Mencinsinresolver">
    <w:name w:val="Unresolved Mention"/>
    <w:uiPriority w:val="99"/>
    <w:semiHidden/>
    <w:unhideWhenUsed/>
    <w:rsid w:val="00F47F2A"/>
    <w:rPr>
      <w:color w:val="605E5C"/>
      <w:shd w:val="clear" w:color="auto" w:fill="E1DFDD"/>
    </w:rPr>
  </w:style>
  <w:style w:type="table" w:styleId="Tablanormal4">
    <w:name w:val="Plain Table 4"/>
    <w:basedOn w:val="Tablanormal"/>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onetablecaption">
    <w:name w:val="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val="en-US" w:eastAsia="zh-CN" w:bidi="en-US"/>
    </w:rPr>
  </w:style>
  <w:style w:type="paragraph" w:customStyle="1" w:styleId="onefigurecaption">
    <w:name w:val="one_figure_caption"/>
    <w:qFormat/>
    <w:rsid w:val="00130D6E"/>
    <w:pPr>
      <w:adjustRightInd w:val="0"/>
      <w:snapToGrid w:val="0"/>
      <w:spacing w:before="240" w:after="120" w:line="260" w:lineRule="atLeast"/>
      <w:jc w:val="center"/>
    </w:pPr>
    <w:rPr>
      <w:rFonts w:ascii="Palatino Linotype" w:hAnsi="Palatino Linotype"/>
      <w:noProof/>
      <w:color w:val="000000"/>
      <w:sz w:val="18"/>
      <w:lang w:val="en-US" w:eastAsia="zh-CN" w:bidi="en-US"/>
    </w:rPr>
  </w:style>
  <w:style w:type="paragraph" w:customStyle="1" w:styleId="Piedepgina1">
    <w:name w:val="Pie de página1"/>
    <w:qFormat/>
    <w:rsid w:val="00130D6E"/>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footerfirstpage">
    <w:name w:val="footer_firstpage"/>
    <w:qFormat/>
    <w:rsid w:val="00130D6E"/>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Encabezado1">
    <w:name w:val="Encabezado1"/>
    <w:qFormat/>
    <w:rsid w:val="00130D6E"/>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headercitation">
    <w:name w:val="header_citation"/>
    <w:rsid w:val="00130D6E"/>
    <w:pPr>
      <w:spacing w:after="240"/>
    </w:pPr>
    <w:rPr>
      <w:rFonts w:ascii="Palatino Linotype" w:eastAsia="Times New Roman" w:hAnsi="Palatino Linotype"/>
      <w:snapToGrid w:val="0"/>
      <w:color w:val="000000"/>
      <w:sz w:val="18"/>
      <w:lang w:val="en-US" w:eastAsia="de-DE" w:bidi="en-US"/>
    </w:rPr>
  </w:style>
  <w:style w:type="table" w:customStyle="1" w:styleId="MDPITable">
    <w:name w:val="MDPI_Table"/>
    <w:basedOn w:val="Tablanormal"/>
    <w:uiPriority w:val="99"/>
    <w:rsid w:val="00130D6E"/>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130D6E"/>
  </w:style>
  <w:style w:type="paragraph" w:styleId="Bibliografa">
    <w:name w:val="Bibliography"/>
    <w:basedOn w:val="Normal"/>
    <w:next w:val="Normal"/>
    <w:uiPriority w:val="37"/>
    <w:semiHidden/>
    <w:unhideWhenUsed/>
    <w:rsid w:val="00130D6E"/>
  </w:style>
  <w:style w:type="paragraph" w:styleId="Textoindependiente">
    <w:name w:val="Body Text"/>
    <w:link w:val="TextoindependienteCar"/>
    <w:rsid w:val="00130D6E"/>
    <w:pPr>
      <w:spacing w:after="120" w:line="340" w:lineRule="atLeast"/>
      <w:jc w:val="both"/>
    </w:pPr>
    <w:rPr>
      <w:rFonts w:ascii="Palatino Linotype" w:hAnsi="Palatino Linotype"/>
      <w:color w:val="000000"/>
      <w:sz w:val="24"/>
      <w:lang w:val="en-US" w:eastAsia="de-DE"/>
    </w:rPr>
  </w:style>
  <w:style w:type="character" w:customStyle="1" w:styleId="TextoindependienteCar">
    <w:name w:val="Texto independiente Car"/>
    <w:link w:val="Textoindependiente"/>
    <w:rsid w:val="00130D6E"/>
    <w:rPr>
      <w:rFonts w:ascii="Palatino Linotype" w:hAnsi="Palatino Linotype"/>
      <w:color w:val="000000"/>
      <w:sz w:val="24"/>
      <w:lang w:eastAsia="de-DE"/>
    </w:rPr>
  </w:style>
  <w:style w:type="character" w:styleId="Refdecomentario">
    <w:name w:val="annotation reference"/>
    <w:rsid w:val="00130D6E"/>
    <w:rPr>
      <w:sz w:val="21"/>
      <w:szCs w:val="21"/>
    </w:rPr>
  </w:style>
  <w:style w:type="paragraph" w:styleId="Textocomentario">
    <w:name w:val="annotation text"/>
    <w:basedOn w:val="Normal"/>
    <w:link w:val="TextocomentarioCar"/>
    <w:rsid w:val="00130D6E"/>
  </w:style>
  <w:style w:type="character" w:customStyle="1" w:styleId="TextocomentarioCar">
    <w:name w:val="Texto comentario Car"/>
    <w:link w:val="Textocomentario"/>
    <w:rsid w:val="00130D6E"/>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130D6E"/>
    <w:rPr>
      <w:b/>
      <w:bCs/>
    </w:rPr>
  </w:style>
  <w:style w:type="character" w:customStyle="1" w:styleId="AsuntodelcomentarioCar">
    <w:name w:val="Asunto del comentario Car"/>
    <w:link w:val="Asuntodelcomentario"/>
    <w:rsid w:val="00130D6E"/>
    <w:rPr>
      <w:rFonts w:ascii="Palatino Linotype" w:hAnsi="Palatino Linotype"/>
      <w:b/>
      <w:bCs/>
      <w:noProof/>
      <w:color w:val="000000"/>
    </w:rPr>
  </w:style>
  <w:style w:type="character" w:styleId="Refdenotaalfinal">
    <w:name w:val="endnote reference"/>
    <w:rsid w:val="00130D6E"/>
    <w:rPr>
      <w:vertAlign w:val="superscript"/>
    </w:rPr>
  </w:style>
  <w:style w:type="paragraph" w:styleId="Textonotaalfinal">
    <w:name w:val="endnote text"/>
    <w:basedOn w:val="Normal"/>
    <w:link w:val="TextonotaalfinalCar"/>
    <w:semiHidden/>
    <w:unhideWhenUsed/>
    <w:rsid w:val="00130D6E"/>
    <w:pPr>
      <w:spacing w:line="240" w:lineRule="auto"/>
    </w:pPr>
  </w:style>
  <w:style w:type="character" w:customStyle="1" w:styleId="TextonotaalfinalCar">
    <w:name w:val="Texto nota al final Car"/>
    <w:link w:val="Textonotaalfinal"/>
    <w:semiHidden/>
    <w:rsid w:val="00130D6E"/>
    <w:rPr>
      <w:rFonts w:ascii="Palatino Linotype" w:hAnsi="Palatino Linotype"/>
      <w:noProof/>
      <w:color w:val="000000"/>
    </w:rPr>
  </w:style>
  <w:style w:type="character" w:styleId="Hipervnculovisitado">
    <w:name w:val="FollowedHyperlink"/>
    <w:rsid w:val="00130D6E"/>
    <w:rPr>
      <w:color w:val="954F72"/>
      <w:u w:val="single"/>
    </w:rPr>
  </w:style>
  <w:style w:type="paragraph" w:styleId="Textonotapie">
    <w:name w:val="footnote text"/>
    <w:basedOn w:val="Normal"/>
    <w:link w:val="TextonotapieCar"/>
    <w:semiHidden/>
    <w:unhideWhenUsed/>
    <w:rsid w:val="00130D6E"/>
    <w:pPr>
      <w:spacing w:line="240" w:lineRule="auto"/>
    </w:pPr>
  </w:style>
  <w:style w:type="character" w:customStyle="1" w:styleId="TextonotapieCar">
    <w:name w:val="Texto nota pie Car"/>
    <w:link w:val="Textonotapie"/>
    <w:semiHidden/>
    <w:rsid w:val="00130D6E"/>
    <w:rPr>
      <w:rFonts w:ascii="Palatino Linotype" w:hAnsi="Palatino Linotype"/>
      <w:noProof/>
      <w:color w:val="000000"/>
    </w:rPr>
  </w:style>
  <w:style w:type="paragraph" w:styleId="NormalWeb">
    <w:name w:val="Normal (Web)"/>
    <w:basedOn w:val="Normal"/>
    <w:uiPriority w:val="99"/>
    <w:rsid w:val="00130D6E"/>
    <w:rPr>
      <w:szCs w:val="24"/>
    </w:rPr>
  </w:style>
  <w:style w:type="paragraph" w:styleId="Descripcin">
    <w:name w:val="caption"/>
    <w:basedOn w:val="tablacaption"/>
    <w:next w:val="Normal"/>
    <w:uiPriority w:val="35"/>
    <w:unhideWhenUsed/>
    <w:qFormat/>
    <w:rsid w:val="00A97B22"/>
    <w:rPr>
      <w:bCs/>
    </w:rPr>
  </w:style>
  <w:style w:type="character" w:styleId="Nmerodepgina">
    <w:name w:val="page number"/>
    <w:rsid w:val="00130D6E"/>
  </w:style>
  <w:style w:type="character" w:styleId="Textodelmarcadordeposicin">
    <w:name w:val="Placeholder Text"/>
    <w:uiPriority w:val="99"/>
    <w:semiHidden/>
    <w:rsid w:val="00130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Downloads\plantilla-informe%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plantilla-informe (2).dotx</Template>
  <TotalTime>3751</TotalTime>
  <Pages>21</Pages>
  <Words>2500</Words>
  <Characters>13755</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brandon diaz videla</dc:creator>
  <cp:keywords/>
  <dc:description/>
  <cp:lastModifiedBy>brandon diaz videla</cp:lastModifiedBy>
  <cp:revision>10</cp:revision>
  <cp:lastPrinted>2021-05-28T00:26:00Z</cp:lastPrinted>
  <dcterms:created xsi:type="dcterms:W3CDTF">2021-05-14T13:42:00Z</dcterms:created>
  <dcterms:modified xsi:type="dcterms:W3CDTF">2021-05-30T22:27:00Z</dcterms:modified>
</cp:coreProperties>
</file>