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96E" w14:textId="77777777" w:rsidR="00130D6E" w:rsidRPr="002858C2" w:rsidRDefault="001C1430" w:rsidP="005B1A90">
      <w:pPr>
        <w:pStyle w:val="TtuloInforme"/>
        <w:ind w:left="284" w:right="168"/>
        <w:rPr>
          <w:lang w:val="es-CL"/>
        </w:rPr>
      </w:pPr>
      <w:r w:rsidRPr="002858C2">
        <w:rPr>
          <w:lang w:val="es-CL"/>
        </w:rPr>
        <w:t>Título de</w:t>
      </w:r>
      <w:r w:rsidR="006B1ECC" w:rsidRPr="002858C2">
        <w:rPr>
          <w:lang w:val="es-CL"/>
        </w:rPr>
        <w:t>l</w:t>
      </w:r>
      <w:r w:rsidRPr="002858C2">
        <w:rPr>
          <w:lang w:val="es-CL"/>
        </w:rPr>
        <w:t xml:space="preserve"> informe</w:t>
      </w:r>
    </w:p>
    <w:p w14:paraId="6C1B4F24" w14:textId="77777777" w:rsidR="00870AFC" w:rsidRPr="002858C2" w:rsidRDefault="001C1430" w:rsidP="005B1A90">
      <w:pPr>
        <w:pStyle w:val="autores"/>
        <w:ind w:left="284" w:right="168"/>
        <w:rPr>
          <w:lang w:val="es-CL"/>
        </w:rPr>
      </w:pPr>
      <w:r w:rsidRPr="002858C2">
        <w:rPr>
          <w:lang w:val="es-CL"/>
        </w:rPr>
        <w:t>Nombre Apellido1 Apellido 2, email@tld.com</w:t>
      </w:r>
    </w:p>
    <w:p w14:paraId="6EB80924" w14:textId="77777777" w:rsidR="00130D6E" w:rsidRPr="002858C2" w:rsidRDefault="00FA108A" w:rsidP="005B1A90">
      <w:pPr>
        <w:pStyle w:val="Resumen"/>
        <w:ind w:left="284" w:right="168"/>
        <w:rPr>
          <w:lang w:val="es-CL"/>
        </w:rPr>
      </w:pPr>
      <w:r w:rsidRPr="002858C2">
        <w:rPr>
          <w:b/>
          <w:lang w:val="es-CL"/>
        </w:rPr>
        <w:t>Resumen</w:t>
      </w:r>
      <w:r w:rsidR="00130D6E" w:rsidRPr="002858C2">
        <w:rPr>
          <w:b/>
          <w:lang w:val="es-CL"/>
        </w:rPr>
        <w:t xml:space="preserve">: </w:t>
      </w:r>
      <w:r w:rsidRPr="002858C2">
        <w:rPr>
          <w:lang w:val="es-CL"/>
        </w:rPr>
        <w:t>Un solo párrafo de unas 200 palabras como máximo. El resumen debe ofrecer una descripción general pertinente del trabajo. Se recomiendo el siguiente estilo de resumen estructurado, pero sin encabezados: (1) Antecedentes: presente el trabajo abordado en un contexto amplio y resalte el propósito del estudio; (2) Métodos: describa brevemente los principales métodos utilizados; (3) Resultados: resumir los principales hallazgos del trabajo; (4) Conclusiones: indique las principales conclusiones o interpretaciones. El resumen debe ser una representación objetiva de su trabajo y no debe contener resultados que no estén presentados y fundamentados en el texto principal y no debe exagerar las conclusiones principales.</w:t>
      </w:r>
    </w:p>
    <w:p w14:paraId="2543AE07" w14:textId="77777777" w:rsidR="00130D6E" w:rsidRPr="002858C2" w:rsidRDefault="00130D6E" w:rsidP="005B1A90">
      <w:pPr>
        <w:pStyle w:val="line"/>
        <w:ind w:left="284" w:right="168"/>
        <w:rPr>
          <w:lang w:val="es-CL"/>
        </w:rPr>
      </w:pPr>
    </w:p>
    <w:p w14:paraId="3A0DE309" w14:textId="77777777" w:rsidR="00130D6E" w:rsidRDefault="00130D6E" w:rsidP="005B1A90">
      <w:pPr>
        <w:pStyle w:val="Ttulo1"/>
        <w:ind w:left="284" w:right="168" w:firstLine="0"/>
      </w:pPr>
      <w:proofErr w:type="spellStart"/>
      <w:r w:rsidRPr="007F2582">
        <w:t>Introduc</w:t>
      </w:r>
      <w:r w:rsidR="00B17B1E">
        <w:t>ció</w:t>
      </w:r>
      <w:r w:rsidRPr="007F2582">
        <w:t>n</w:t>
      </w:r>
      <w:proofErr w:type="spellEnd"/>
    </w:p>
    <w:p w14:paraId="01EA583C" w14:textId="412E8A6B" w:rsidR="00BA1494" w:rsidRPr="002858C2" w:rsidRDefault="002858C2" w:rsidP="00BA1494">
      <w:pPr>
        <w:ind w:left="284" w:right="168"/>
        <w:rPr>
          <w:lang w:val="es-CL"/>
        </w:rPr>
      </w:pPr>
      <w:r w:rsidRPr="002858C2">
        <w:rPr>
          <w:lang w:val="es-CL"/>
        </w:rPr>
        <w:t>La programación paralela se p</w:t>
      </w:r>
      <w:r>
        <w:rPr>
          <w:lang w:val="es-CL"/>
        </w:rPr>
        <w:t xml:space="preserve">uede llevar a cabo de muchas maneras, por </w:t>
      </w:r>
      <w:r w:rsidR="00424CD7">
        <w:rPr>
          <w:lang w:val="es-CL"/>
        </w:rPr>
        <w:t>ejemplo,</w:t>
      </w:r>
      <w:r>
        <w:rPr>
          <w:lang w:val="es-CL"/>
        </w:rPr>
        <w:t xml:space="preserve"> con hilos, que estos están dentro de cada Core de un procesador, haciendo que cada hilo haga una tarea para luego unir los resultado, con Cores físicos, que es casi lo mismo que los </w:t>
      </w:r>
      <w:proofErr w:type="spellStart"/>
      <w:r>
        <w:rPr>
          <w:lang w:val="es-CL"/>
        </w:rPr>
        <w:t>threads</w:t>
      </w:r>
      <w:proofErr w:type="spellEnd"/>
      <w:r>
        <w:rPr>
          <w:lang w:val="es-CL"/>
        </w:rPr>
        <w:t xml:space="preserve"> y finalmente lo que utilizaremos ahora con intrínsecas del procesador, en este caso de Intel. Las intrínsecas si bien están consideradas dentro de la programación paralela, no lo son tanto como los </w:t>
      </w:r>
      <w:proofErr w:type="spellStart"/>
      <w:r>
        <w:rPr>
          <w:lang w:val="es-CL"/>
        </w:rPr>
        <w:t>threads</w:t>
      </w:r>
      <w:proofErr w:type="spellEnd"/>
      <w:r>
        <w:rPr>
          <w:lang w:val="es-CL"/>
        </w:rPr>
        <w:t xml:space="preserve"> o Cores de los procesadores, ya que no pueden hacer 2 tareas simultaneas, pero lo que si pueden hacer es realizar una operación sobre un conjunto de datos en 1 solo ciclo de procesador. Entonces por ejemplo antes hacer una suba de 8 números, que nos tomaría 5 ciclos de procesador, ahora con la intrínseca correcta nos puede tomar hasta 1 solo ciclo realizar esta suma, lo que se traduce en optimización de tiempo.</w:t>
      </w:r>
      <w:r w:rsidR="004D44E6">
        <w:rPr>
          <w:lang w:val="es-CL"/>
        </w:rPr>
        <w:t xml:space="preserve"> Entonces el experimento que haremos será el de ordenar una cantidad de </w:t>
      </w:r>
      <w:r w:rsidR="00BA1494">
        <w:rPr>
          <w:lang w:val="es-CL"/>
        </w:rPr>
        <w:t>números</w:t>
      </w:r>
      <w:r w:rsidR="004D44E6">
        <w:rPr>
          <w:lang w:val="es-CL"/>
        </w:rPr>
        <w:t xml:space="preserve"> utilizando estas intrínsecas para “optimizar” el tiempo de ordenamiento. </w:t>
      </w:r>
    </w:p>
    <w:p w14:paraId="3D97625A" w14:textId="1557D76F" w:rsidR="00130D6E" w:rsidRPr="00A60CC4" w:rsidRDefault="00A60CC4" w:rsidP="005B1A90">
      <w:pPr>
        <w:pStyle w:val="Ttulo1"/>
        <w:ind w:left="284" w:right="168" w:firstLine="0"/>
        <w:rPr>
          <w:lang w:val="es-CL"/>
        </w:rPr>
      </w:pPr>
      <w:r w:rsidRPr="00A60CC4">
        <w:rPr>
          <w:lang w:val="es-CL"/>
        </w:rPr>
        <w:t>Componentes del entorno de p</w:t>
      </w:r>
      <w:r>
        <w:rPr>
          <w:lang w:val="es-CL"/>
        </w:rPr>
        <w:t>ruebas</w:t>
      </w:r>
    </w:p>
    <w:p w14:paraId="74004664" w14:textId="77777777" w:rsidR="001C5F45" w:rsidRDefault="001C5F45" w:rsidP="001C5F45">
      <w:pPr>
        <w:ind w:left="284" w:right="168"/>
        <w:rPr>
          <w:lang w:val="es-CL"/>
        </w:rPr>
      </w:pPr>
      <w:r>
        <w:rPr>
          <w:lang w:val="es-CL"/>
        </w:rPr>
        <w:t>Para la realización de este trabajo se utilizará el servidor facilitado por la universidad de Valparaíso, que tiene los siguientes componentes técnicos.</w:t>
      </w:r>
    </w:p>
    <w:p w14:paraId="499966A2" w14:textId="77777777" w:rsidR="001C5F45" w:rsidRPr="001C5F45" w:rsidRDefault="001C5F45" w:rsidP="001C5F45">
      <w:pPr>
        <w:ind w:left="284" w:right="168"/>
      </w:pPr>
      <w:r w:rsidRPr="001C5F45">
        <w:t xml:space="preserve">CPU </w:t>
      </w:r>
      <w:r w:rsidRPr="002858C2">
        <w:rPr>
          <w:lang w:val="es-CL"/>
        </w:rPr>
        <w:sym w:font="Wingdings" w:char="F0E0"/>
      </w:r>
      <w:r w:rsidRPr="001C5F45">
        <w:t xml:space="preserve"> Intel ® Xeon ® Platinum 8260 CPU @ 2.4GHz</w:t>
      </w:r>
    </w:p>
    <w:p w14:paraId="1D033BE1" w14:textId="77777777" w:rsidR="001C5F45" w:rsidRPr="001C5F45" w:rsidRDefault="001C5F45" w:rsidP="001C5F45">
      <w:pPr>
        <w:ind w:left="284" w:right="168"/>
      </w:pPr>
      <w:r w:rsidRPr="001C5F45">
        <w:t xml:space="preserve">Sockets(s) </w:t>
      </w:r>
      <w:r w:rsidRPr="002858C2">
        <w:rPr>
          <w:lang w:val="es-CL"/>
        </w:rPr>
        <w:sym w:font="Wingdings" w:char="F0E0"/>
      </w:r>
      <w:r w:rsidRPr="001C5F45">
        <w:t xml:space="preserve"> 16</w:t>
      </w:r>
    </w:p>
    <w:p w14:paraId="201CF737" w14:textId="77777777" w:rsidR="001C5F45" w:rsidRPr="001C5F45" w:rsidRDefault="001C5F45" w:rsidP="001C5F45">
      <w:pPr>
        <w:ind w:left="284" w:right="168"/>
      </w:pPr>
      <w:r w:rsidRPr="001C5F45">
        <w:t xml:space="preserve">Core(s) por socket </w:t>
      </w:r>
      <w:r w:rsidRPr="002858C2">
        <w:rPr>
          <w:lang w:val="es-CL"/>
        </w:rPr>
        <w:sym w:font="Wingdings" w:char="F0E0"/>
      </w:r>
      <w:r w:rsidRPr="001C5F45">
        <w:t xml:space="preserve"> 1</w:t>
      </w:r>
    </w:p>
    <w:p w14:paraId="1244AF9B" w14:textId="77777777" w:rsidR="001C5F45" w:rsidRPr="001C5F45" w:rsidRDefault="001C5F45" w:rsidP="001C5F45">
      <w:pPr>
        <w:ind w:left="284" w:right="168"/>
      </w:pPr>
      <w:r w:rsidRPr="001C5F45">
        <w:t xml:space="preserve">Thread(s) por core </w:t>
      </w:r>
      <w:r w:rsidRPr="002858C2">
        <w:rPr>
          <w:lang w:val="es-CL"/>
        </w:rPr>
        <w:sym w:font="Wingdings" w:char="F0E0"/>
      </w:r>
      <w:r w:rsidRPr="001C5F45">
        <w:t xml:space="preserve"> 1</w:t>
      </w:r>
    </w:p>
    <w:p w14:paraId="32957F84" w14:textId="77777777" w:rsidR="00A60CC4" w:rsidRDefault="001C5F45" w:rsidP="001C5F45">
      <w:pPr>
        <w:ind w:left="284" w:right="168"/>
        <w:rPr>
          <w:lang w:val="es-CL"/>
        </w:rPr>
      </w:pPr>
      <w:r>
        <w:rPr>
          <w:lang w:val="es-CL"/>
        </w:rPr>
        <w:t xml:space="preserve">Arquitectura </w:t>
      </w:r>
      <w:r w:rsidRPr="004D44E6">
        <w:rPr>
          <w:lang w:val="es-CL"/>
        </w:rPr>
        <w:sym w:font="Wingdings" w:char="F0E0"/>
      </w:r>
      <w:r>
        <w:rPr>
          <w:lang w:val="es-CL"/>
        </w:rPr>
        <w:t xml:space="preserve"> x86_64</w:t>
      </w:r>
    </w:p>
    <w:p w14:paraId="54E79471" w14:textId="404D378D" w:rsidR="00A60CC4" w:rsidRDefault="00A60CC4" w:rsidP="001C5F45">
      <w:pPr>
        <w:pStyle w:val="Ttulo1"/>
        <w:ind w:left="284" w:right="168" w:firstLine="0"/>
      </w:pPr>
      <w:r>
        <w:t>Desarrollo</w:t>
      </w:r>
    </w:p>
    <w:p w14:paraId="0A315807" w14:textId="6BCA32B8" w:rsidR="00C73344" w:rsidRDefault="00C73344" w:rsidP="00C73344">
      <w:pPr>
        <w:ind w:left="284"/>
        <w:rPr>
          <w:lang w:val="es-CL"/>
        </w:rPr>
      </w:pPr>
      <w:r>
        <w:rPr>
          <w:lang w:val="es-CL"/>
        </w:rPr>
        <w:t xml:space="preserve">Para la realización de este algoritmo se utilizaron redes de ordenamiento, ordenadores </w:t>
      </w:r>
      <w:proofErr w:type="spellStart"/>
      <w:r>
        <w:rPr>
          <w:lang w:val="es-CL"/>
        </w:rPr>
        <w:t>bitonicos</w:t>
      </w:r>
      <w:proofErr w:type="spellEnd"/>
      <w:r>
        <w:rPr>
          <w:lang w:val="es-CL"/>
        </w:rPr>
        <w:t xml:space="preserve">, y redes de ordenamientos </w:t>
      </w:r>
      <w:proofErr w:type="spellStart"/>
      <w:r>
        <w:rPr>
          <w:lang w:val="es-CL"/>
        </w:rPr>
        <w:t>bitonico</w:t>
      </w:r>
      <w:proofErr w:type="spellEnd"/>
      <w:r>
        <w:rPr>
          <w:lang w:val="es-CL"/>
        </w:rPr>
        <w:t xml:space="preserve">, de esta manera el arreglo total se puede </w:t>
      </w:r>
      <w:proofErr w:type="spellStart"/>
      <w:r>
        <w:rPr>
          <w:lang w:val="es-CL"/>
        </w:rPr>
        <w:t>preordenar</w:t>
      </w:r>
      <w:proofErr w:type="spellEnd"/>
      <w:r>
        <w:rPr>
          <w:lang w:val="es-CL"/>
        </w:rPr>
        <w:t xml:space="preserve"> en grupos de 16 números ordenados entre </w:t>
      </w:r>
      <w:proofErr w:type="spellStart"/>
      <w:r>
        <w:rPr>
          <w:lang w:val="es-CL"/>
        </w:rPr>
        <w:t>si</w:t>
      </w:r>
      <w:proofErr w:type="spellEnd"/>
      <w:r>
        <w:rPr>
          <w:lang w:val="es-CL"/>
        </w:rPr>
        <w:t>, para aligerar la carga de la función que finalmente lo ordenara.</w:t>
      </w:r>
    </w:p>
    <w:p w14:paraId="42C2FF02" w14:textId="77777777" w:rsidR="00FC7280" w:rsidRPr="00C83E4B" w:rsidRDefault="00FC7280" w:rsidP="00FC7280">
      <w:pPr>
        <w:ind w:left="284" w:right="168"/>
        <w:rPr>
          <w:lang w:val="es-CL"/>
        </w:rPr>
      </w:pPr>
    </w:p>
    <w:p w14:paraId="4DBDC884" w14:textId="56B81637" w:rsidR="00FC7280" w:rsidRDefault="00FC7280" w:rsidP="00FC7280">
      <w:pPr>
        <w:pStyle w:val="figure"/>
        <w:keepNext/>
        <w:ind w:left="284" w:right="168"/>
      </w:pPr>
      <w:r>
        <w:rPr>
          <w:noProof/>
          <w:lang w:val="es-CL"/>
        </w:rPr>
        <w:lastRenderedPageBreak/>
        <w:drawing>
          <wp:inline distT="0" distB="0" distL="0" distR="0" wp14:anchorId="257D2F67" wp14:editId="3104BE57">
            <wp:extent cx="2805814" cy="3971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090" cy="3986472"/>
                    </a:xfrm>
                    <a:prstGeom prst="rect">
                      <a:avLst/>
                    </a:prstGeom>
                    <a:noFill/>
                    <a:ln>
                      <a:noFill/>
                    </a:ln>
                  </pic:spPr>
                </pic:pic>
              </a:graphicData>
            </a:graphic>
          </wp:inline>
        </w:drawing>
      </w:r>
    </w:p>
    <w:p w14:paraId="04C2532A" w14:textId="3A296D64" w:rsidR="00FC7280" w:rsidRDefault="00FC7280" w:rsidP="00FC7280">
      <w:pPr>
        <w:pStyle w:val="figurecaption"/>
        <w:ind w:left="284" w:right="168"/>
        <w:rPr>
          <w:lang w:val="es-CL"/>
        </w:rPr>
      </w:pPr>
      <w:bookmarkStart w:id="0" w:name="_Ref68685333"/>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Pr="00FC7280">
        <w:rPr>
          <w:b/>
          <w:bCs/>
          <w:noProof/>
          <w:lang w:val="es-CL"/>
        </w:rPr>
        <w:t>1</w:t>
      </w:r>
      <w:r w:rsidRPr="00A97B22">
        <w:rPr>
          <w:b/>
          <w:bCs/>
        </w:rPr>
        <w:fldChar w:fldCharType="end"/>
      </w:r>
      <w:bookmarkEnd w:id="0"/>
      <w:r w:rsidRPr="00FC7280">
        <w:rPr>
          <w:b/>
          <w:bCs/>
          <w:lang w:val="es-CL"/>
        </w:rPr>
        <w:t>.</w:t>
      </w:r>
      <w:r w:rsidRPr="00FC7280">
        <w:rPr>
          <w:lang w:val="es-CL"/>
        </w:rPr>
        <w:t xml:space="preserve"> </w:t>
      </w:r>
      <w:r>
        <w:rPr>
          <w:lang w:val="es-CL"/>
        </w:rPr>
        <w:t>En este diagrama de flujo se puede ver el funcionamiento del algoritmo a alto nivel</w:t>
      </w:r>
    </w:p>
    <w:p w14:paraId="4B40BE11" w14:textId="13C14A1B" w:rsidR="00057872" w:rsidRDefault="00057872" w:rsidP="00057872">
      <w:pPr>
        <w:pStyle w:val="Ttulo2"/>
        <w:ind w:left="284" w:right="168" w:firstLine="0"/>
      </w:pPr>
      <w:r>
        <w:t>Sorting network</w:t>
      </w:r>
    </w:p>
    <w:p w14:paraId="7944A7F3" w14:textId="68C3B6EF" w:rsidR="00057872" w:rsidRDefault="00057872" w:rsidP="00057872">
      <w:pPr>
        <w:ind w:left="284"/>
        <w:rPr>
          <w:lang w:val="es-CL"/>
        </w:rPr>
      </w:pPr>
      <w:r w:rsidRPr="00057872">
        <w:rPr>
          <w:lang w:val="es-CL"/>
        </w:rPr>
        <w:t xml:space="preserve">Una red de ordenamiento </w:t>
      </w:r>
      <w:r>
        <w:rPr>
          <w:lang w:val="es-CL"/>
        </w:rPr>
        <w:t>es un conjunto de pasos para que un numero fijo de pasos y números sean ordenados. En este caso usaremos una red de ordenamiento de 4 números, pero al momento de implementarla para utilizar vectores ordenaremos 16 números en vez de solo 4, en la misma cantidad de ciclos que si fueran 4 números.</w:t>
      </w:r>
    </w:p>
    <w:p w14:paraId="374DE7D6" w14:textId="73450821" w:rsidR="00C21DF0" w:rsidRDefault="00057872" w:rsidP="00057872">
      <w:pPr>
        <w:ind w:left="284"/>
        <w:rPr>
          <w:lang w:val="es-CL"/>
        </w:rPr>
      </w:pPr>
      <w:r>
        <w:rPr>
          <w:lang w:val="es-CL"/>
        </w:rPr>
        <w:t>Para explicarlo mejor se utilizará un ejemplo.</w:t>
      </w:r>
    </w:p>
    <w:p w14:paraId="3A55BFD1" w14:textId="77777777" w:rsidR="00C21DF0" w:rsidRDefault="00C21DF0">
      <w:pPr>
        <w:suppressAutoHyphens w:val="0"/>
        <w:adjustRightInd/>
        <w:snapToGrid/>
        <w:spacing w:after="0" w:line="240" w:lineRule="auto"/>
        <w:jc w:val="left"/>
        <w:rPr>
          <w:lang w:val="es-CL"/>
        </w:rPr>
      </w:pPr>
      <w:r>
        <w:rPr>
          <w:lang w:val="es-CL"/>
        </w:rPr>
        <w:br w:type="page"/>
      </w:r>
    </w:p>
    <w:p w14:paraId="1218222F" w14:textId="70425DF5" w:rsidR="00B0701F" w:rsidRPr="003A11E6" w:rsidRDefault="00B0701F" w:rsidP="00B0701F">
      <w:pPr>
        <w:pStyle w:val="Ttulo3"/>
        <w:ind w:left="284" w:right="168" w:firstLine="0"/>
      </w:pPr>
      <w:r>
        <w:lastRenderedPageBreak/>
        <w:t>Paso 1</w:t>
      </w:r>
    </w:p>
    <w:p w14:paraId="7315524D" w14:textId="77777777" w:rsidR="00B0701F" w:rsidRPr="00B0701F" w:rsidRDefault="00057872" w:rsidP="00B0701F">
      <w:pPr>
        <w:ind w:left="284" w:right="168"/>
        <w:rPr>
          <w:lang w:val="es-CL"/>
        </w:rPr>
      </w:pPr>
      <w:r>
        <w:rPr>
          <w:lang w:val="es-CL"/>
        </w:rPr>
        <w:t>Se tienen 4 números {26,84,56,37} y el paso es comparar la posición 1 con la posición 3, y la posición 2 con la posición 4, con la operación máximo y mínimo, esto quiere decir que a un lado de la comparación siempre dejara el numero menor, y al otro lado siempre dejara el valor mayor</w:t>
      </w:r>
      <w:r w:rsidR="00B0701F">
        <w:rPr>
          <w:lang w:val="es-CL"/>
        </w:rPr>
        <w:t>, así como se puede observar en la figura a continuación.</w:t>
      </w:r>
    </w:p>
    <w:p w14:paraId="140344BE" w14:textId="37828191" w:rsidR="00B0701F" w:rsidRDefault="00B0701F" w:rsidP="00B0701F">
      <w:pPr>
        <w:pStyle w:val="figure"/>
        <w:keepNext/>
        <w:ind w:left="284" w:right="168"/>
      </w:pPr>
      <w:r>
        <w:rPr>
          <w:b/>
          <w:bCs/>
          <w:noProof/>
          <w:snapToGrid/>
          <w:sz w:val="18"/>
          <w:lang w:val="es-CL"/>
        </w:rPr>
        <w:drawing>
          <wp:inline distT="0" distB="0" distL="0" distR="0" wp14:anchorId="7E7FEA90" wp14:editId="10FB2122">
            <wp:extent cx="2669723" cy="2657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692" cy="2698256"/>
                    </a:xfrm>
                    <a:prstGeom prst="rect">
                      <a:avLst/>
                    </a:prstGeom>
                    <a:noFill/>
                    <a:ln>
                      <a:noFill/>
                    </a:ln>
                  </pic:spPr>
                </pic:pic>
              </a:graphicData>
            </a:graphic>
          </wp:inline>
        </w:drawing>
      </w:r>
    </w:p>
    <w:p w14:paraId="0D7254A8" w14:textId="28A6EE23" w:rsidR="00B0701F" w:rsidRDefault="00B0701F" w:rsidP="00B0701F">
      <w:pPr>
        <w:pStyle w:val="figurecaption"/>
        <w:ind w:left="284" w:right="168"/>
        <w:rPr>
          <w:lang w:val="es-CL"/>
        </w:rPr>
      </w:pPr>
      <w:r>
        <w:rPr>
          <w:b/>
          <w:bCs/>
          <w:lang w:val="es-CL"/>
        </w:rPr>
        <w:t xml:space="preserve">Figura 2. </w:t>
      </w:r>
      <w:r>
        <w:rPr>
          <w:lang w:val="es-CL"/>
        </w:rPr>
        <w:t xml:space="preserve">Primer paso </w:t>
      </w:r>
      <w:proofErr w:type="spellStart"/>
      <w:r>
        <w:rPr>
          <w:lang w:val="es-CL"/>
        </w:rPr>
        <w:t>sorting</w:t>
      </w:r>
      <w:proofErr w:type="spellEnd"/>
      <w:r>
        <w:rPr>
          <w:lang w:val="es-CL"/>
        </w:rPr>
        <w:t xml:space="preserve"> </w:t>
      </w:r>
      <w:proofErr w:type="spellStart"/>
      <w:r>
        <w:rPr>
          <w:lang w:val="es-CL"/>
        </w:rPr>
        <w:t>network</w:t>
      </w:r>
      <w:proofErr w:type="spellEnd"/>
    </w:p>
    <w:p w14:paraId="28925BB3" w14:textId="06EEBDF6" w:rsidR="00B0701F" w:rsidRPr="003A11E6" w:rsidRDefault="00B0701F" w:rsidP="00B0701F">
      <w:pPr>
        <w:pStyle w:val="Ttulo3"/>
        <w:ind w:left="284" w:right="168" w:firstLine="0"/>
      </w:pPr>
      <w:r>
        <w:t>Paso 2</w:t>
      </w:r>
    </w:p>
    <w:p w14:paraId="270A7023" w14:textId="6B7D2BAD" w:rsidR="00B0701F" w:rsidRDefault="00B0701F" w:rsidP="00B0701F">
      <w:pPr>
        <w:pStyle w:val="figurecaption"/>
        <w:ind w:left="284" w:right="168"/>
        <w:jc w:val="both"/>
        <w:rPr>
          <w:lang w:val="es-CL"/>
        </w:rPr>
      </w:pPr>
      <w:r>
        <w:rPr>
          <w:lang w:val="es-CL"/>
        </w:rPr>
        <w:t>Luego con el resultado hacemos la operación máximo/mínimo entre las posiciones 1 y 2, y entre las posiciones 3 y 4 como se muestra a continuación.</w:t>
      </w:r>
    </w:p>
    <w:p w14:paraId="661F98BE" w14:textId="39E18147" w:rsidR="00B0701F" w:rsidRDefault="00C21DF0" w:rsidP="00B0701F">
      <w:pPr>
        <w:pStyle w:val="figure"/>
        <w:keepNext/>
        <w:ind w:left="284" w:right="168"/>
      </w:pPr>
      <w:r>
        <w:rPr>
          <w:noProof/>
        </w:rPr>
        <w:drawing>
          <wp:inline distT="0" distB="0" distL="0" distR="0" wp14:anchorId="1B296520" wp14:editId="2A789D1C">
            <wp:extent cx="2543175" cy="27185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830" cy="2732094"/>
                    </a:xfrm>
                    <a:prstGeom prst="rect">
                      <a:avLst/>
                    </a:prstGeom>
                    <a:noFill/>
                    <a:ln>
                      <a:noFill/>
                    </a:ln>
                  </pic:spPr>
                </pic:pic>
              </a:graphicData>
            </a:graphic>
          </wp:inline>
        </w:drawing>
      </w:r>
    </w:p>
    <w:p w14:paraId="65339593" w14:textId="6BECD4B7" w:rsidR="00C21DF0" w:rsidRDefault="00B0701F" w:rsidP="00B0701F">
      <w:pPr>
        <w:pStyle w:val="figurecaption"/>
        <w:ind w:left="284" w:right="168"/>
        <w:rPr>
          <w:lang w:val="es-CL"/>
        </w:rPr>
      </w:pPr>
      <w:r>
        <w:rPr>
          <w:b/>
          <w:bCs/>
          <w:lang w:val="es-CL"/>
        </w:rPr>
        <w:t xml:space="preserve">Figura 3. </w:t>
      </w:r>
      <w:r>
        <w:rPr>
          <w:lang w:val="es-CL"/>
        </w:rPr>
        <w:t xml:space="preserve"> Segundo paso </w:t>
      </w:r>
      <w:proofErr w:type="spellStart"/>
      <w:r>
        <w:rPr>
          <w:lang w:val="es-CL"/>
        </w:rPr>
        <w:t>sorting</w:t>
      </w:r>
      <w:proofErr w:type="spellEnd"/>
      <w:r>
        <w:rPr>
          <w:lang w:val="es-CL"/>
        </w:rPr>
        <w:t xml:space="preserve"> </w:t>
      </w:r>
      <w:proofErr w:type="spellStart"/>
      <w:r>
        <w:rPr>
          <w:lang w:val="es-CL"/>
        </w:rPr>
        <w:t>network</w:t>
      </w:r>
      <w:proofErr w:type="spellEnd"/>
    </w:p>
    <w:p w14:paraId="77A95628"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11D7D5F2" w14:textId="4C9FABDC" w:rsidR="00C21DF0" w:rsidRDefault="00B0701F" w:rsidP="00C21DF0">
      <w:pPr>
        <w:pStyle w:val="Ttulo3"/>
        <w:ind w:left="284" w:right="168" w:firstLine="0"/>
      </w:pPr>
      <w:r>
        <w:lastRenderedPageBreak/>
        <w:t xml:space="preserve">Paso </w:t>
      </w:r>
      <w:r w:rsidR="00C21DF0">
        <w:t>3</w:t>
      </w:r>
    </w:p>
    <w:p w14:paraId="2490F9E7" w14:textId="3F20658C" w:rsidR="00C21DF0" w:rsidRDefault="00C21DF0" w:rsidP="00C21DF0">
      <w:pPr>
        <w:ind w:left="284"/>
        <w:rPr>
          <w:lang w:val="es-CL"/>
        </w:rPr>
      </w:pPr>
      <w:r w:rsidRPr="00C21DF0">
        <w:rPr>
          <w:lang w:val="es-CL"/>
        </w:rPr>
        <w:t xml:space="preserve">Finalmente se hace la </w:t>
      </w:r>
      <w:r>
        <w:rPr>
          <w:lang w:val="es-CL"/>
        </w:rPr>
        <w:t>comparación con los números “del medio” ósea los que están en las posiciones 2 y 3 y con esto nuestro conjunto de 4 números quedaran ordenados.</w:t>
      </w:r>
    </w:p>
    <w:p w14:paraId="3915D492" w14:textId="53B0FC60" w:rsidR="00C21DF0" w:rsidRDefault="00C21DF0" w:rsidP="00C21DF0">
      <w:pPr>
        <w:pStyle w:val="figure"/>
        <w:keepNext/>
        <w:ind w:left="284" w:right="168"/>
      </w:pPr>
      <w:r>
        <w:rPr>
          <w:noProof/>
          <w:lang w:val="es-CL"/>
        </w:rPr>
        <w:drawing>
          <wp:inline distT="0" distB="0" distL="0" distR="0" wp14:anchorId="47CECF9B" wp14:editId="57C1418F">
            <wp:extent cx="2438400" cy="25732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343" cy="2585818"/>
                    </a:xfrm>
                    <a:prstGeom prst="rect">
                      <a:avLst/>
                    </a:prstGeom>
                    <a:noFill/>
                    <a:ln>
                      <a:noFill/>
                    </a:ln>
                  </pic:spPr>
                </pic:pic>
              </a:graphicData>
            </a:graphic>
          </wp:inline>
        </w:drawing>
      </w:r>
    </w:p>
    <w:p w14:paraId="1588BA16" w14:textId="0A12B7E0" w:rsidR="00C21DF0" w:rsidRDefault="00C21DF0" w:rsidP="00C21DF0">
      <w:pPr>
        <w:pStyle w:val="figurecaption"/>
        <w:ind w:left="284" w:right="168"/>
        <w:rPr>
          <w:lang w:val="es-CL"/>
        </w:rPr>
      </w:pPr>
      <w:r>
        <w:rPr>
          <w:b/>
          <w:bCs/>
          <w:lang w:val="es-CL"/>
        </w:rPr>
        <w:t xml:space="preserve">Figura 3. </w:t>
      </w:r>
      <w:r>
        <w:rPr>
          <w:lang w:val="es-CL"/>
        </w:rPr>
        <w:t xml:space="preserve"> Tercer paso </w:t>
      </w:r>
      <w:proofErr w:type="spellStart"/>
      <w:r>
        <w:rPr>
          <w:lang w:val="es-CL"/>
        </w:rPr>
        <w:t>sorting</w:t>
      </w:r>
      <w:proofErr w:type="spellEnd"/>
      <w:r>
        <w:rPr>
          <w:lang w:val="es-CL"/>
        </w:rPr>
        <w:t xml:space="preserve"> </w:t>
      </w:r>
      <w:proofErr w:type="spellStart"/>
      <w:r>
        <w:rPr>
          <w:lang w:val="es-CL"/>
        </w:rPr>
        <w:t>network</w:t>
      </w:r>
      <w:proofErr w:type="spellEnd"/>
    </w:p>
    <w:p w14:paraId="42651256" w14:textId="00AD20F2" w:rsidR="00C21DF0" w:rsidRDefault="00C21DF0" w:rsidP="00C21DF0">
      <w:pPr>
        <w:pStyle w:val="Ttulo3"/>
        <w:ind w:left="284" w:right="168" w:firstLine="0"/>
        <w:rPr>
          <w:lang w:val="es-CL"/>
        </w:rPr>
      </w:pPr>
      <w:r w:rsidRPr="00C21DF0">
        <w:rPr>
          <w:lang w:val="es-CL"/>
        </w:rPr>
        <w:t xml:space="preserve">Vista complete de la </w:t>
      </w:r>
      <w:proofErr w:type="spellStart"/>
      <w:r w:rsidRPr="00C21DF0">
        <w:rPr>
          <w:lang w:val="es-CL"/>
        </w:rPr>
        <w:t>s</w:t>
      </w:r>
      <w:r>
        <w:rPr>
          <w:lang w:val="es-CL"/>
        </w:rPr>
        <w:t>orting</w:t>
      </w:r>
      <w:proofErr w:type="spellEnd"/>
      <w:r>
        <w:rPr>
          <w:lang w:val="es-CL"/>
        </w:rPr>
        <w:t xml:space="preserve"> </w:t>
      </w:r>
      <w:proofErr w:type="spellStart"/>
      <w:r>
        <w:rPr>
          <w:lang w:val="es-CL"/>
        </w:rPr>
        <w:t>network</w:t>
      </w:r>
      <w:proofErr w:type="spellEnd"/>
    </w:p>
    <w:p w14:paraId="420D6681" w14:textId="6A528DF1" w:rsidR="00C21DF0" w:rsidRDefault="00C21DF0" w:rsidP="00C21DF0">
      <w:pPr>
        <w:pStyle w:val="figure"/>
        <w:keepNext/>
        <w:ind w:left="284" w:right="168"/>
      </w:pPr>
      <w:r>
        <w:rPr>
          <w:noProof/>
          <w:lang w:val="es-CL"/>
        </w:rPr>
        <w:drawing>
          <wp:inline distT="0" distB="0" distL="0" distR="0" wp14:anchorId="3CD30B59" wp14:editId="7C1C346F">
            <wp:extent cx="6848475"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009900"/>
                    </a:xfrm>
                    <a:prstGeom prst="rect">
                      <a:avLst/>
                    </a:prstGeom>
                    <a:noFill/>
                    <a:ln>
                      <a:noFill/>
                    </a:ln>
                  </pic:spPr>
                </pic:pic>
              </a:graphicData>
            </a:graphic>
          </wp:inline>
        </w:drawing>
      </w:r>
    </w:p>
    <w:p w14:paraId="17222ACC" w14:textId="4C5C7D9F" w:rsidR="00C21DF0" w:rsidRDefault="00C21DF0" w:rsidP="00C21DF0">
      <w:pPr>
        <w:pStyle w:val="figurecaption"/>
        <w:ind w:left="284" w:right="168"/>
        <w:rPr>
          <w:lang w:val="es-CL"/>
        </w:rPr>
      </w:pPr>
      <w:r>
        <w:rPr>
          <w:b/>
          <w:bCs/>
          <w:lang w:val="es-CL"/>
        </w:rPr>
        <w:t xml:space="preserve">Figura 3. </w:t>
      </w:r>
      <w:r>
        <w:rPr>
          <w:lang w:val="es-CL"/>
        </w:rPr>
        <w:t xml:space="preserve">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completa</w:t>
      </w:r>
    </w:p>
    <w:p w14:paraId="134C0E97"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2AF41D0D" w14:textId="3E7611F4" w:rsidR="00C21DF0" w:rsidRDefault="00C21DF0" w:rsidP="00C21DF0">
      <w:pPr>
        <w:pStyle w:val="Ttulo2"/>
        <w:numPr>
          <w:ilvl w:val="1"/>
          <w:numId w:val="34"/>
        </w:numPr>
        <w:ind w:right="168"/>
      </w:pPr>
      <w:r>
        <w:lastRenderedPageBreak/>
        <w:t>Implementation vectorial sorting network</w:t>
      </w:r>
    </w:p>
    <w:p w14:paraId="529B9DEC" w14:textId="18EBE3EF" w:rsidR="00C21DF0" w:rsidRDefault="00C21DF0" w:rsidP="00C21DF0">
      <w:pPr>
        <w:rPr>
          <w:lang w:val="es-CL"/>
        </w:rPr>
      </w:pPr>
      <w:r w:rsidRPr="00C21DF0">
        <w:rPr>
          <w:lang w:val="es-CL"/>
        </w:rPr>
        <w:t xml:space="preserve">Para implementar esta </w:t>
      </w:r>
      <w:proofErr w:type="spellStart"/>
      <w:r w:rsidRPr="00C21DF0">
        <w:rPr>
          <w:lang w:val="es-CL"/>
        </w:rPr>
        <w:t>sorting</w:t>
      </w:r>
      <w:proofErr w:type="spellEnd"/>
      <w:r w:rsidRPr="00C21DF0">
        <w:rPr>
          <w:lang w:val="es-CL"/>
        </w:rPr>
        <w:t xml:space="preserve"> </w:t>
      </w:r>
      <w:proofErr w:type="spellStart"/>
      <w:r w:rsidRPr="00C21DF0">
        <w:rPr>
          <w:lang w:val="es-CL"/>
        </w:rPr>
        <w:t>n</w:t>
      </w:r>
      <w:r>
        <w:rPr>
          <w:lang w:val="es-CL"/>
        </w:rPr>
        <w:t>etwork</w:t>
      </w:r>
      <w:proofErr w:type="spellEnd"/>
      <w:r>
        <w:rPr>
          <w:lang w:val="es-CL"/>
        </w:rPr>
        <w:t xml:space="preserve"> con procesamiento vectorial deberíamos tener 1 numero en cada vector para poder hacer las comparaciones, ya que no podemos realizar operaciones sobre el mismo vector, entonces tenemos que tomar 4 vectores para poder realizar estas operaciones. Pero como estos son vectores de 128bits pueden almacenar hasta 4 números, por lo que ordenaremos 4 grupos de 4 números al mismo tiempo.</w:t>
      </w:r>
    </w:p>
    <w:p w14:paraId="7C28E3A1" w14:textId="62B6F1EA" w:rsidR="00C21DF0" w:rsidRDefault="00C21DF0" w:rsidP="00C21DF0">
      <w:pPr>
        <w:pStyle w:val="figure"/>
        <w:keepNext/>
        <w:ind w:left="284" w:right="168"/>
      </w:pPr>
      <w:r w:rsidRPr="00C21DF0">
        <w:rPr>
          <w:noProof/>
        </w:rPr>
        <w:drawing>
          <wp:inline distT="0" distB="0" distL="0" distR="0" wp14:anchorId="1F6B8303" wp14:editId="7A8DDE3B">
            <wp:extent cx="4791744" cy="13813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1381318"/>
                    </a:xfrm>
                    <a:prstGeom prst="rect">
                      <a:avLst/>
                    </a:prstGeom>
                  </pic:spPr>
                </pic:pic>
              </a:graphicData>
            </a:graphic>
          </wp:inline>
        </w:drawing>
      </w:r>
    </w:p>
    <w:p w14:paraId="47B18AA7" w14:textId="3EDF4C77" w:rsidR="00C21DF0" w:rsidRDefault="00C21DF0" w:rsidP="00C21DF0">
      <w:pPr>
        <w:pStyle w:val="figurecaption"/>
        <w:ind w:left="284" w:right="168"/>
        <w:rPr>
          <w:lang w:val="es-CL"/>
        </w:rPr>
      </w:pPr>
      <w:r>
        <w:rPr>
          <w:b/>
          <w:bCs/>
          <w:lang w:val="es-CL"/>
        </w:rPr>
        <w:t xml:space="preserve">Figura 3. </w:t>
      </w:r>
      <w:r>
        <w:rPr>
          <w:lang w:val="es-CL"/>
        </w:rPr>
        <w:t xml:space="preserve"> Vector de ejemplo</w:t>
      </w:r>
    </w:p>
    <w:p w14:paraId="5B8BEF1A" w14:textId="2B80EA15" w:rsidR="00A10FF9" w:rsidRDefault="00A10FF9" w:rsidP="00A10FF9">
      <w:pPr>
        <w:pStyle w:val="figure"/>
        <w:keepNext/>
        <w:ind w:left="284" w:right="168"/>
      </w:pPr>
      <w:r w:rsidRPr="00A10FF9">
        <w:rPr>
          <w:noProof/>
        </w:rPr>
        <w:drawing>
          <wp:inline distT="0" distB="0" distL="0" distR="0" wp14:anchorId="0BA104C5" wp14:editId="2A0F4D83">
            <wp:extent cx="2995173" cy="30194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490" cy="3024785"/>
                    </a:xfrm>
                    <a:prstGeom prst="rect">
                      <a:avLst/>
                    </a:prstGeom>
                  </pic:spPr>
                </pic:pic>
              </a:graphicData>
            </a:graphic>
          </wp:inline>
        </w:drawing>
      </w:r>
    </w:p>
    <w:p w14:paraId="226097AE" w14:textId="03363B92" w:rsidR="00A10FF9" w:rsidRDefault="00A10FF9" w:rsidP="00A10FF9">
      <w:pPr>
        <w:pStyle w:val="figurecaption"/>
        <w:ind w:left="284" w:right="168"/>
        <w:rPr>
          <w:lang w:val="es-CL"/>
        </w:rPr>
      </w:pPr>
      <w:r>
        <w:rPr>
          <w:b/>
          <w:bCs/>
          <w:lang w:val="es-CL"/>
        </w:rPr>
        <w:t xml:space="preserve">Figura 3. </w:t>
      </w:r>
      <w:r>
        <w:rPr>
          <w:lang w:val="es-CL"/>
        </w:rPr>
        <w:t xml:space="preserve"> 4 vectores posicionados como una matriz 4x4</w:t>
      </w:r>
    </w:p>
    <w:p w14:paraId="5297FE0B" w14:textId="584606BB" w:rsidR="00A10FF9" w:rsidRDefault="00A10FF9" w:rsidP="00A10FF9">
      <w:pPr>
        <w:pStyle w:val="figurecaption"/>
        <w:ind w:left="284" w:right="168"/>
        <w:jc w:val="both"/>
        <w:rPr>
          <w:lang w:val="es-CL"/>
        </w:rPr>
      </w:pPr>
      <w:r>
        <w:rPr>
          <w:lang w:val="es-CL"/>
        </w:rPr>
        <w:t xml:space="preserve">De esta manera al aplicar la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de manera vectorial ordenaríamos columnas de números y no filas, pero lo haríamos en 5 operaciones siempre.</w:t>
      </w:r>
    </w:p>
    <w:p w14:paraId="418C4B39" w14:textId="07A9B218" w:rsidR="00A10FF9" w:rsidRDefault="00A10FF9" w:rsidP="00A10FF9">
      <w:pPr>
        <w:pStyle w:val="figure"/>
        <w:keepNext/>
        <w:ind w:left="284" w:right="168"/>
      </w:pPr>
      <w:r w:rsidRPr="00A10FF9">
        <w:rPr>
          <w:noProof/>
        </w:rPr>
        <w:lastRenderedPageBreak/>
        <w:drawing>
          <wp:inline distT="0" distB="0" distL="0" distR="0" wp14:anchorId="1422094E" wp14:editId="5D967F43">
            <wp:extent cx="3114675" cy="310845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76" cy="3118839"/>
                    </a:xfrm>
                    <a:prstGeom prst="rect">
                      <a:avLst/>
                    </a:prstGeom>
                  </pic:spPr>
                </pic:pic>
              </a:graphicData>
            </a:graphic>
          </wp:inline>
        </w:drawing>
      </w:r>
    </w:p>
    <w:p w14:paraId="3E2EAF89" w14:textId="00404F9D" w:rsidR="00A10FF9" w:rsidRDefault="00A10FF9" w:rsidP="00A10FF9">
      <w:pPr>
        <w:pStyle w:val="figurecaption"/>
        <w:ind w:left="284" w:right="168"/>
        <w:rPr>
          <w:lang w:val="es-CL"/>
        </w:rPr>
      </w:pPr>
      <w:r>
        <w:rPr>
          <w:b/>
          <w:bCs/>
          <w:lang w:val="es-CL"/>
        </w:rPr>
        <w:t xml:space="preserve">Figura 3. </w:t>
      </w:r>
      <w:r>
        <w:rPr>
          <w:lang w:val="es-CL"/>
        </w:rPr>
        <w:t xml:space="preserve"> Matriz con las columnas marcadas por líneas rojas</w:t>
      </w:r>
    </w:p>
    <w:p w14:paraId="2CD821FF" w14:textId="0411593E" w:rsidR="00A10FF9" w:rsidRDefault="00A10FF9" w:rsidP="00A10FF9">
      <w:pPr>
        <w:pStyle w:val="figure"/>
        <w:keepNext/>
        <w:ind w:left="284" w:right="168"/>
      </w:pPr>
      <w:r w:rsidRPr="00A10FF9">
        <w:rPr>
          <w:noProof/>
        </w:rPr>
        <w:drawing>
          <wp:inline distT="0" distB="0" distL="0" distR="0" wp14:anchorId="289959BF" wp14:editId="55BCBA18">
            <wp:extent cx="2981325" cy="299329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3539" cy="3005561"/>
                    </a:xfrm>
                    <a:prstGeom prst="rect">
                      <a:avLst/>
                    </a:prstGeom>
                  </pic:spPr>
                </pic:pic>
              </a:graphicData>
            </a:graphic>
          </wp:inline>
        </w:drawing>
      </w:r>
    </w:p>
    <w:p w14:paraId="7A9CEF5A" w14:textId="48F0BDEA" w:rsidR="00A10FF9" w:rsidRDefault="00A10FF9" w:rsidP="00A10FF9">
      <w:pPr>
        <w:pStyle w:val="figurecaption"/>
        <w:ind w:left="284" w:right="168"/>
        <w:rPr>
          <w:lang w:val="es-CL"/>
        </w:rPr>
      </w:pPr>
      <w:r>
        <w:rPr>
          <w:b/>
          <w:bCs/>
          <w:lang w:val="es-CL"/>
        </w:rPr>
        <w:t xml:space="preserve">Figura 3. </w:t>
      </w:r>
      <w:r>
        <w:rPr>
          <w:lang w:val="es-CL"/>
        </w:rPr>
        <w:t xml:space="preserve"> Matriz después de aplicar la </w:t>
      </w:r>
      <w:proofErr w:type="spellStart"/>
      <w:r>
        <w:rPr>
          <w:lang w:val="es-CL"/>
        </w:rPr>
        <w:t>sorting</w:t>
      </w:r>
      <w:proofErr w:type="spellEnd"/>
      <w:r>
        <w:rPr>
          <w:lang w:val="es-CL"/>
        </w:rPr>
        <w:t xml:space="preserve"> </w:t>
      </w:r>
      <w:proofErr w:type="spellStart"/>
      <w:r>
        <w:rPr>
          <w:lang w:val="es-CL"/>
        </w:rPr>
        <w:t>network</w:t>
      </w:r>
      <w:proofErr w:type="spellEnd"/>
      <w:r>
        <w:rPr>
          <w:lang w:val="es-CL"/>
        </w:rPr>
        <w:t xml:space="preserve"> de manera vectorial</w:t>
      </w:r>
    </w:p>
    <w:p w14:paraId="01A3F022" w14:textId="6F56B2C4" w:rsidR="00901E1D" w:rsidRDefault="00A10FF9" w:rsidP="00901E1D">
      <w:pPr>
        <w:pStyle w:val="figurecaption"/>
        <w:ind w:left="284" w:right="168"/>
        <w:jc w:val="both"/>
        <w:rPr>
          <w:lang w:val="es-CL"/>
        </w:rPr>
      </w:pPr>
      <w:r>
        <w:rPr>
          <w:lang w:val="es-CL"/>
        </w:rPr>
        <w:t>Ahora tenemos una matriz con solo las columnas ordenadas de menor a mayor en ellas, sin ninguna relación entre columnas.</w:t>
      </w:r>
    </w:p>
    <w:p w14:paraId="6C14F180" w14:textId="77777777" w:rsidR="00901E1D" w:rsidRDefault="00901E1D">
      <w:pPr>
        <w:suppressAutoHyphens w:val="0"/>
        <w:adjustRightInd/>
        <w:snapToGrid/>
        <w:spacing w:after="0" w:line="240" w:lineRule="auto"/>
        <w:jc w:val="left"/>
        <w:rPr>
          <w:snapToGrid/>
          <w:sz w:val="18"/>
          <w:szCs w:val="20"/>
          <w:lang w:val="es-CL"/>
        </w:rPr>
      </w:pPr>
      <w:r>
        <w:rPr>
          <w:lang w:val="es-CL"/>
        </w:rPr>
        <w:br w:type="page"/>
      </w:r>
    </w:p>
    <w:p w14:paraId="71B1F477" w14:textId="4D90F94B" w:rsidR="00901E1D" w:rsidRDefault="00901E1D" w:rsidP="00901E1D">
      <w:pPr>
        <w:pStyle w:val="Ttulo2"/>
        <w:numPr>
          <w:ilvl w:val="1"/>
          <w:numId w:val="34"/>
        </w:numPr>
        <w:ind w:right="168"/>
      </w:pPr>
      <w:r>
        <w:lastRenderedPageBreak/>
        <w:t xml:space="preserve">Implementation de el </w:t>
      </w:r>
      <w:proofErr w:type="spellStart"/>
      <w:r>
        <w:t>bitonic</w:t>
      </w:r>
      <w:proofErr w:type="spellEnd"/>
      <w:r>
        <w:t xml:space="preserve"> sorter</w:t>
      </w:r>
    </w:p>
    <w:p w14:paraId="4DB8826B" w14:textId="45F9DCC5" w:rsidR="00F11FF4" w:rsidRPr="00F11FF4" w:rsidRDefault="00F11FF4" w:rsidP="00F11FF4">
      <w:pPr>
        <w:pStyle w:val="Ttulo3"/>
        <w:ind w:left="284" w:right="168" w:firstLine="0"/>
        <w:rPr>
          <w:lang w:val="es-CL"/>
        </w:rPr>
      </w:pPr>
      <w:r>
        <w:rPr>
          <w:lang w:val="es-CL"/>
        </w:rPr>
        <w:t xml:space="preserve">Implementación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paso 1</w:t>
      </w:r>
    </w:p>
    <w:p w14:paraId="21DF2BFB" w14:textId="35DA5A7F" w:rsidR="00901E1D" w:rsidRPr="007B1F02" w:rsidRDefault="00901E1D" w:rsidP="00F11FF4">
      <w:pPr>
        <w:ind w:left="284"/>
        <w:rPr>
          <w:lang w:val="es-MX"/>
        </w:rPr>
      </w:pPr>
      <w:r w:rsidRPr="00901E1D">
        <w:rPr>
          <w:lang w:val="es-CL"/>
        </w:rPr>
        <w:t xml:space="preserve">Un </w:t>
      </w:r>
      <w:proofErr w:type="spellStart"/>
      <w:r w:rsidRPr="00901E1D">
        <w:rPr>
          <w:lang w:val="es-CL"/>
        </w:rPr>
        <w:t>bitonic</w:t>
      </w:r>
      <w:proofErr w:type="spellEnd"/>
      <w:r w:rsidRPr="00901E1D">
        <w:rPr>
          <w:lang w:val="es-CL"/>
        </w:rPr>
        <w:t xml:space="preserve"> </w:t>
      </w:r>
      <w:proofErr w:type="spellStart"/>
      <w:r w:rsidRPr="00901E1D">
        <w:rPr>
          <w:lang w:val="es-CL"/>
        </w:rPr>
        <w:t>sorter</w:t>
      </w:r>
      <w:proofErr w:type="spellEnd"/>
      <w:r w:rsidRPr="00901E1D">
        <w:rPr>
          <w:lang w:val="es-CL"/>
        </w:rPr>
        <w:t xml:space="preserve"> o</w:t>
      </w:r>
      <w:r>
        <w:rPr>
          <w:lang w:val="es-CL"/>
        </w:rPr>
        <w:t xml:space="preserve">rdenador </w:t>
      </w:r>
      <w:proofErr w:type="spellStart"/>
      <w:r>
        <w:rPr>
          <w:lang w:val="es-CL"/>
        </w:rPr>
        <w:t>bitonico</w:t>
      </w:r>
      <w:proofErr w:type="spellEnd"/>
      <w:r>
        <w:rPr>
          <w:lang w:val="es-CL"/>
        </w:rPr>
        <w:t xml:space="preserve"> es un algoritmo que es capaz de ordenar 8 números que estén </w:t>
      </w:r>
      <w:r w:rsidR="005707A1">
        <w:rPr>
          <w:lang w:val="es-CL"/>
        </w:rPr>
        <w:t>preordenados</w:t>
      </w:r>
      <w:r>
        <w:rPr>
          <w:lang w:val="es-CL"/>
        </w:rPr>
        <w:t>, un grupo de 4 de menor a mayor y los otros 4 de mayor a menor.</w:t>
      </w:r>
      <w:r w:rsidR="005707A1">
        <w:rPr>
          <w:lang w:val="es-CL"/>
        </w:rPr>
        <w:t xml:space="preserve"> De esta manera este algoritmo será capaz de ordenar los 8 números siempre en la misma cantidad de pasos. Luego de tener los 2 vectores con 4 </w:t>
      </w:r>
      <w:r w:rsidR="00C83E4B">
        <w:rPr>
          <w:lang w:val="es-CL"/>
        </w:rPr>
        <w:t>números</w:t>
      </w:r>
      <w:r w:rsidR="005707A1">
        <w:rPr>
          <w:lang w:val="es-CL"/>
        </w:rPr>
        <w:t xml:space="preserve"> cada uno ordenados de la forma correcta hacemos operaciones de máximo y mínimo sobre ambos vectores.</w:t>
      </w:r>
    </w:p>
    <w:p w14:paraId="04937EF2" w14:textId="6367EBCA" w:rsidR="005707A1" w:rsidRDefault="005707A1" w:rsidP="005707A1">
      <w:pPr>
        <w:pStyle w:val="figure"/>
        <w:keepNext/>
        <w:ind w:left="284" w:right="168"/>
      </w:pPr>
      <w:r>
        <w:rPr>
          <w:noProof/>
        </w:rPr>
        <w:drawing>
          <wp:inline distT="0" distB="0" distL="0" distR="0" wp14:anchorId="50E32A9A" wp14:editId="61152951">
            <wp:extent cx="2552700" cy="273835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610" cy="2741472"/>
                    </a:xfrm>
                    <a:prstGeom prst="rect">
                      <a:avLst/>
                    </a:prstGeom>
                    <a:noFill/>
                    <a:ln>
                      <a:noFill/>
                    </a:ln>
                  </pic:spPr>
                </pic:pic>
              </a:graphicData>
            </a:graphic>
          </wp:inline>
        </w:drawing>
      </w:r>
    </w:p>
    <w:p w14:paraId="2979BAB2" w14:textId="568E3EB1" w:rsidR="005707A1" w:rsidRDefault="005707A1" w:rsidP="005707A1">
      <w:pPr>
        <w:pStyle w:val="figurecaption"/>
        <w:ind w:left="284" w:right="168"/>
        <w:rPr>
          <w:lang w:val="es-CL"/>
        </w:rPr>
      </w:pPr>
      <w:r>
        <w:rPr>
          <w:b/>
          <w:bCs/>
          <w:lang w:val="es-CL"/>
        </w:rPr>
        <w:t xml:space="preserve">Figura 3. </w:t>
      </w:r>
      <w:r>
        <w:rPr>
          <w:lang w:val="es-CL"/>
        </w:rPr>
        <w:t xml:space="preserve"> Vectores ordenados</w:t>
      </w:r>
    </w:p>
    <w:p w14:paraId="28D3F92E" w14:textId="493A435B" w:rsidR="005707A1" w:rsidRDefault="005707A1" w:rsidP="005707A1">
      <w:pPr>
        <w:pStyle w:val="figure"/>
        <w:keepNext/>
        <w:ind w:left="284" w:right="168"/>
      </w:pPr>
      <w:r>
        <w:rPr>
          <w:noProof/>
        </w:rPr>
        <w:lastRenderedPageBreak/>
        <w:drawing>
          <wp:inline distT="0" distB="0" distL="0" distR="0" wp14:anchorId="7D2BD622" wp14:editId="577EAE01">
            <wp:extent cx="4905413" cy="65055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943" cy="6522192"/>
                    </a:xfrm>
                    <a:prstGeom prst="rect">
                      <a:avLst/>
                    </a:prstGeom>
                    <a:noFill/>
                    <a:ln>
                      <a:noFill/>
                    </a:ln>
                  </pic:spPr>
                </pic:pic>
              </a:graphicData>
            </a:graphic>
          </wp:inline>
        </w:drawing>
      </w:r>
    </w:p>
    <w:p w14:paraId="670B174D" w14:textId="0F2E52E7" w:rsidR="00F11FF4" w:rsidRDefault="005707A1" w:rsidP="005707A1">
      <w:pPr>
        <w:pStyle w:val="figurecaption"/>
        <w:ind w:left="284" w:right="168"/>
        <w:rPr>
          <w:lang w:val="es-CL"/>
        </w:rPr>
      </w:pPr>
      <w:r>
        <w:rPr>
          <w:b/>
          <w:bCs/>
          <w:lang w:val="es-CL"/>
        </w:rPr>
        <w:t xml:space="preserve">Figura 3. </w:t>
      </w:r>
      <w:r>
        <w:rPr>
          <w:lang w:val="es-CL"/>
        </w:rPr>
        <w:t xml:space="preserve"> </w:t>
      </w:r>
      <w:r w:rsidR="00F11FF4">
        <w:rPr>
          <w:lang w:val="es-CL"/>
        </w:rPr>
        <w:t>Vectores después de la operación máximo y mínimo</w:t>
      </w:r>
    </w:p>
    <w:p w14:paraId="4F50FF11" w14:textId="77777777" w:rsidR="00F11FF4" w:rsidRDefault="00F11FF4">
      <w:pPr>
        <w:suppressAutoHyphens w:val="0"/>
        <w:adjustRightInd/>
        <w:snapToGrid/>
        <w:spacing w:after="0" w:line="240" w:lineRule="auto"/>
        <w:jc w:val="left"/>
        <w:rPr>
          <w:snapToGrid/>
          <w:sz w:val="18"/>
          <w:szCs w:val="20"/>
          <w:lang w:val="es-CL"/>
        </w:rPr>
      </w:pPr>
      <w:r>
        <w:rPr>
          <w:lang w:val="es-CL"/>
        </w:rPr>
        <w:br w:type="page"/>
      </w:r>
    </w:p>
    <w:p w14:paraId="156CC5B7" w14:textId="19C8D1ED" w:rsidR="00F11FF4" w:rsidRPr="00F11FF4" w:rsidRDefault="00F11FF4" w:rsidP="00F11FF4">
      <w:pPr>
        <w:pStyle w:val="Ttulo3"/>
        <w:ind w:left="284" w:right="168" w:firstLine="0"/>
        <w:rPr>
          <w:lang w:val="es-CL"/>
        </w:rPr>
      </w:pPr>
      <w:r>
        <w:rPr>
          <w:lang w:val="es-CL"/>
        </w:rPr>
        <w:lastRenderedPageBreak/>
        <w:t xml:space="preserve">Implementación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paso 2</w:t>
      </w:r>
    </w:p>
    <w:p w14:paraId="2780A2F3" w14:textId="0B2C6A15" w:rsidR="00F11FF4" w:rsidRDefault="00F11FF4" w:rsidP="00F11FF4">
      <w:pPr>
        <w:pStyle w:val="figurecaption"/>
        <w:ind w:left="284" w:right="168"/>
        <w:jc w:val="both"/>
        <w:rPr>
          <w:lang w:val="es-CL"/>
        </w:rPr>
      </w:pPr>
      <w:r>
        <w:rPr>
          <w:lang w:val="es-CL"/>
        </w:rPr>
        <w:t xml:space="preserve">Luego de el primer paso tenemos que colocar los vectores </w:t>
      </w:r>
      <w:proofErr w:type="spellStart"/>
      <w:r>
        <w:rPr>
          <w:lang w:val="es-CL"/>
        </w:rPr>
        <w:t>alrevez</w:t>
      </w:r>
      <w:proofErr w:type="spellEnd"/>
      <w:r>
        <w:rPr>
          <w:lang w:val="es-CL"/>
        </w:rPr>
        <w:t xml:space="preserve"> y mover de posición los vectores, ya que necesitamos comparar valores correspondientes al mismo vector, y esto no lo podemos realizar, así que para trabajar estos vectores solo colocan los primeros 2 números de ambos vectores en un único vector y los últimos 2 números del otro vector en otro único vector. </w:t>
      </w:r>
    </w:p>
    <w:p w14:paraId="5F9F481E" w14:textId="6A079F0F" w:rsidR="00F11FF4" w:rsidRDefault="00F21E49" w:rsidP="00F11FF4">
      <w:pPr>
        <w:pStyle w:val="figure"/>
        <w:keepNext/>
        <w:ind w:left="284" w:right="168"/>
      </w:pPr>
      <w:r>
        <w:rPr>
          <w:noProof/>
        </w:rPr>
        <w:drawing>
          <wp:inline distT="0" distB="0" distL="0" distR="0" wp14:anchorId="1B234835" wp14:editId="1CF1243B">
            <wp:extent cx="4086225" cy="70961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7096125"/>
                    </a:xfrm>
                    <a:prstGeom prst="rect">
                      <a:avLst/>
                    </a:prstGeom>
                    <a:noFill/>
                    <a:ln>
                      <a:noFill/>
                    </a:ln>
                  </pic:spPr>
                </pic:pic>
              </a:graphicData>
            </a:graphic>
          </wp:inline>
        </w:drawing>
      </w:r>
    </w:p>
    <w:p w14:paraId="7C9E8887" w14:textId="15982A8B" w:rsidR="00F11FF4" w:rsidRDefault="00F11FF4" w:rsidP="00F11FF4">
      <w:pPr>
        <w:pStyle w:val="figurecaption"/>
        <w:ind w:left="284" w:right="168"/>
        <w:rPr>
          <w:lang w:val="es-CL"/>
        </w:rPr>
      </w:pPr>
      <w:r>
        <w:rPr>
          <w:b/>
          <w:bCs/>
          <w:lang w:val="es-CL"/>
        </w:rPr>
        <w:t xml:space="preserve">Figura 3. </w:t>
      </w:r>
      <w:r>
        <w:rPr>
          <w:lang w:val="es-CL"/>
        </w:rPr>
        <w:t xml:space="preserve"> </w:t>
      </w:r>
      <w:r w:rsidR="00F21E49">
        <w:rPr>
          <w:lang w:val="es-CL"/>
        </w:rPr>
        <w:t>Imagen de la explicación del paso 2</w:t>
      </w:r>
    </w:p>
    <w:p w14:paraId="41685D38" w14:textId="5FDDE9A9" w:rsidR="00F21E49" w:rsidRPr="00F11FF4" w:rsidRDefault="00F21E49" w:rsidP="00F21E49">
      <w:pPr>
        <w:pStyle w:val="Ttulo3"/>
        <w:ind w:left="284" w:right="168" w:firstLine="0"/>
        <w:rPr>
          <w:lang w:val="es-CL"/>
        </w:rPr>
      </w:pPr>
      <w:r>
        <w:rPr>
          <w:lang w:val="es-CL"/>
        </w:rPr>
        <w:lastRenderedPageBreak/>
        <w:t xml:space="preserve">Implementación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paso 3</w:t>
      </w:r>
    </w:p>
    <w:p w14:paraId="09A4D0F2" w14:textId="707E69E4" w:rsidR="00F21E49" w:rsidRDefault="00F21E49" w:rsidP="00F21E49">
      <w:pPr>
        <w:pStyle w:val="figurecaption"/>
        <w:ind w:left="284" w:right="168"/>
        <w:jc w:val="both"/>
        <w:rPr>
          <w:lang w:val="es-CL"/>
        </w:rPr>
      </w:pPr>
      <w:r>
        <w:rPr>
          <w:lang w:val="es-CL"/>
        </w:rPr>
        <w:t>Luego aplicamos la operación máximo/mínimo sobre ambos vectores.</w:t>
      </w:r>
    </w:p>
    <w:p w14:paraId="1CF716BE" w14:textId="5EBE45F7" w:rsidR="00F21E49" w:rsidRDefault="00F21E49" w:rsidP="00F21E49">
      <w:pPr>
        <w:pStyle w:val="figure"/>
        <w:keepNext/>
        <w:ind w:left="284" w:right="168"/>
      </w:pPr>
      <w:r>
        <w:rPr>
          <w:noProof/>
        </w:rPr>
        <w:drawing>
          <wp:inline distT="0" distB="0" distL="0" distR="0" wp14:anchorId="6D429C62" wp14:editId="1B8880B4">
            <wp:extent cx="4095750" cy="71151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7115175"/>
                    </a:xfrm>
                    <a:prstGeom prst="rect">
                      <a:avLst/>
                    </a:prstGeom>
                    <a:noFill/>
                    <a:ln>
                      <a:noFill/>
                    </a:ln>
                  </pic:spPr>
                </pic:pic>
              </a:graphicData>
            </a:graphic>
          </wp:inline>
        </w:drawing>
      </w:r>
    </w:p>
    <w:p w14:paraId="4E302C26" w14:textId="7E687FD1" w:rsidR="00F21E49" w:rsidRDefault="00F21E49" w:rsidP="00F21E49">
      <w:pPr>
        <w:pStyle w:val="figurecaption"/>
        <w:ind w:left="284" w:right="168"/>
        <w:rPr>
          <w:lang w:val="es-CL"/>
        </w:rPr>
      </w:pPr>
      <w:r>
        <w:rPr>
          <w:b/>
          <w:bCs/>
          <w:lang w:val="es-CL"/>
        </w:rPr>
        <w:t xml:space="preserve">Figura 3. </w:t>
      </w:r>
      <w:r>
        <w:rPr>
          <w:lang w:val="es-CL"/>
        </w:rPr>
        <w:t xml:space="preserve"> Imagen de la explicación del paso 3</w:t>
      </w:r>
    </w:p>
    <w:p w14:paraId="09FC66BF" w14:textId="77777777" w:rsidR="00F21E49" w:rsidRDefault="00F21E49">
      <w:pPr>
        <w:suppressAutoHyphens w:val="0"/>
        <w:adjustRightInd/>
        <w:snapToGrid/>
        <w:spacing w:after="0" w:line="240" w:lineRule="auto"/>
        <w:jc w:val="left"/>
        <w:rPr>
          <w:snapToGrid/>
          <w:sz w:val="18"/>
          <w:szCs w:val="20"/>
          <w:lang w:val="es-CL"/>
        </w:rPr>
      </w:pPr>
      <w:r>
        <w:rPr>
          <w:lang w:val="es-CL"/>
        </w:rPr>
        <w:br w:type="page"/>
      </w:r>
    </w:p>
    <w:p w14:paraId="11016ABD" w14:textId="77777777" w:rsidR="00F21E49" w:rsidRDefault="00F21E49" w:rsidP="00F21E49">
      <w:pPr>
        <w:pStyle w:val="figurecaption"/>
        <w:ind w:left="284" w:right="168"/>
        <w:rPr>
          <w:lang w:val="es-CL"/>
        </w:rPr>
      </w:pPr>
    </w:p>
    <w:p w14:paraId="6096C06C" w14:textId="574701B7" w:rsidR="00F21E49" w:rsidRPr="00F11FF4" w:rsidRDefault="00F21E49" w:rsidP="00F21E49">
      <w:pPr>
        <w:pStyle w:val="Ttulo3"/>
        <w:ind w:left="284" w:right="168" w:firstLine="0"/>
        <w:rPr>
          <w:lang w:val="es-CL"/>
        </w:rPr>
      </w:pPr>
      <w:r>
        <w:rPr>
          <w:lang w:val="es-CL"/>
        </w:rPr>
        <w:t xml:space="preserve">Implementación </w:t>
      </w:r>
      <w:proofErr w:type="spellStart"/>
      <w:r>
        <w:rPr>
          <w:lang w:val="es-CL"/>
        </w:rPr>
        <w:t>bitonic</w:t>
      </w:r>
      <w:proofErr w:type="spellEnd"/>
      <w:r>
        <w:rPr>
          <w:lang w:val="es-CL"/>
        </w:rPr>
        <w:t xml:space="preserve"> </w:t>
      </w:r>
      <w:proofErr w:type="spellStart"/>
      <w:r>
        <w:rPr>
          <w:lang w:val="es-CL"/>
        </w:rPr>
        <w:t>sorter</w:t>
      </w:r>
      <w:proofErr w:type="spellEnd"/>
      <w:r>
        <w:rPr>
          <w:lang w:val="es-CL"/>
        </w:rPr>
        <w:t xml:space="preserve"> paso 4</w:t>
      </w:r>
    </w:p>
    <w:p w14:paraId="67F2086D" w14:textId="2D4DE687" w:rsidR="00F21E49" w:rsidRDefault="00F21E49" w:rsidP="00F21E49">
      <w:pPr>
        <w:pStyle w:val="figurecaption"/>
        <w:ind w:left="284" w:right="168"/>
        <w:jc w:val="both"/>
        <w:rPr>
          <w:lang w:val="es-CL"/>
        </w:rPr>
      </w:pPr>
      <w:r>
        <w:rPr>
          <w:lang w:val="es-CL"/>
        </w:rPr>
        <w:t>Y luego repetimos lo hecho en el paso 2 y 3</w:t>
      </w:r>
    </w:p>
    <w:p w14:paraId="3CB132CF" w14:textId="77777777" w:rsidR="00F21E49" w:rsidRDefault="00F21E49" w:rsidP="00F21E49">
      <w:pPr>
        <w:pStyle w:val="figurecaption"/>
        <w:ind w:left="284" w:right="168"/>
        <w:jc w:val="both"/>
        <w:rPr>
          <w:lang w:val="es-CL"/>
        </w:rPr>
      </w:pPr>
    </w:p>
    <w:p w14:paraId="51206EBF" w14:textId="77777777" w:rsidR="00F21E49" w:rsidRDefault="00F21E49" w:rsidP="00F21E49">
      <w:pPr>
        <w:pStyle w:val="figurecaption"/>
        <w:ind w:left="284" w:right="168"/>
        <w:jc w:val="both"/>
        <w:rPr>
          <w:lang w:val="es-CL"/>
        </w:rPr>
      </w:pPr>
    </w:p>
    <w:p w14:paraId="41EE539D" w14:textId="77777777" w:rsidR="00F11FF4" w:rsidRDefault="00F11FF4" w:rsidP="00F11FF4">
      <w:pPr>
        <w:pStyle w:val="figurecaption"/>
        <w:ind w:left="284" w:right="168"/>
        <w:jc w:val="both"/>
        <w:rPr>
          <w:lang w:val="es-CL"/>
        </w:rPr>
      </w:pPr>
    </w:p>
    <w:p w14:paraId="66551345" w14:textId="77777777" w:rsidR="00F11FF4" w:rsidRDefault="00F11FF4">
      <w:pPr>
        <w:suppressAutoHyphens w:val="0"/>
        <w:adjustRightInd/>
        <w:snapToGrid/>
        <w:spacing w:after="0" w:line="240" w:lineRule="auto"/>
        <w:jc w:val="left"/>
        <w:rPr>
          <w:snapToGrid/>
          <w:sz w:val="18"/>
          <w:szCs w:val="20"/>
          <w:lang w:val="es-CL"/>
        </w:rPr>
      </w:pPr>
      <w:r>
        <w:rPr>
          <w:lang w:val="es-CL"/>
        </w:rPr>
        <w:br w:type="page"/>
      </w:r>
    </w:p>
    <w:p w14:paraId="4BAC1461" w14:textId="77777777" w:rsidR="005707A1" w:rsidRDefault="005707A1" w:rsidP="005707A1">
      <w:pPr>
        <w:pStyle w:val="figurecaption"/>
        <w:ind w:left="284" w:right="168"/>
        <w:rPr>
          <w:lang w:val="es-CL"/>
        </w:rPr>
      </w:pPr>
    </w:p>
    <w:p w14:paraId="2A07F68D" w14:textId="77777777" w:rsidR="005707A1" w:rsidRDefault="005707A1" w:rsidP="005707A1">
      <w:pPr>
        <w:pStyle w:val="figurecaption"/>
        <w:ind w:left="284" w:right="168"/>
        <w:rPr>
          <w:lang w:val="es-CL"/>
        </w:rPr>
      </w:pPr>
    </w:p>
    <w:p w14:paraId="0F7DDD89" w14:textId="77777777" w:rsidR="005707A1" w:rsidRDefault="005707A1" w:rsidP="005707A1">
      <w:pPr>
        <w:pStyle w:val="figurecaption"/>
        <w:ind w:left="284" w:right="168"/>
        <w:rPr>
          <w:lang w:val="es-CL"/>
        </w:rPr>
      </w:pPr>
    </w:p>
    <w:p w14:paraId="777DD1FA" w14:textId="77777777" w:rsidR="005707A1" w:rsidRDefault="005707A1" w:rsidP="00901E1D">
      <w:pPr>
        <w:rPr>
          <w:lang w:val="es-CL"/>
        </w:rPr>
      </w:pPr>
    </w:p>
    <w:p w14:paraId="2751C5CC" w14:textId="77777777" w:rsidR="005707A1" w:rsidRPr="00901E1D" w:rsidRDefault="005707A1" w:rsidP="00901E1D">
      <w:pPr>
        <w:rPr>
          <w:lang w:val="es-CL"/>
        </w:rPr>
      </w:pPr>
    </w:p>
    <w:p w14:paraId="65B86DBC" w14:textId="77777777" w:rsidR="00901E1D" w:rsidRDefault="00901E1D" w:rsidP="00901E1D">
      <w:pPr>
        <w:pStyle w:val="figurecaption"/>
        <w:ind w:left="284" w:right="168"/>
        <w:jc w:val="both"/>
        <w:rPr>
          <w:lang w:val="es-CL"/>
        </w:rPr>
      </w:pPr>
    </w:p>
    <w:p w14:paraId="3E3AEDBC" w14:textId="77777777" w:rsidR="00A10FF9" w:rsidRDefault="00A10FF9" w:rsidP="00A10FF9">
      <w:pPr>
        <w:pStyle w:val="figurecaption"/>
        <w:ind w:left="284" w:right="168"/>
        <w:jc w:val="both"/>
        <w:rPr>
          <w:lang w:val="es-CL"/>
        </w:rPr>
      </w:pPr>
    </w:p>
    <w:p w14:paraId="117D1977" w14:textId="77777777" w:rsidR="00A10FF9" w:rsidRPr="00A10FF9" w:rsidRDefault="00A10FF9" w:rsidP="00A10FF9">
      <w:pPr>
        <w:pStyle w:val="figurecaption"/>
        <w:ind w:left="284" w:right="168"/>
        <w:jc w:val="both"/>
        <w:rPr>
          <w:lang w:val="es-CL"/>
        </w:rPr>
      </w:pPr>
    </w:p>
    <w:p w14:paraId="178554AA" w14:textId="77777777" w:rsidR="00A10FF9" w:rsidRDefault="00A10FF9" w:rsidP="00C21DF0">
      <w:pPr>
        <w:pStyle w:val="figurecaption"/>
        <w:ind w:left="284" w:right="168"/>
        <w:rPr>
          <w:lang w:val="es-CL"/>
        </w:rPr>
      </w:pPr>
    </w:p>
    <w:p w14:paraId="24576156" w14:textId="77777777" w:rsidR="00C21DF0" w:rsidRDefault="00C21DF0" w:rsidP="00C21DF0">
      <w:pPr>
        <w:pStyle w:val="figurecaption"/>
        <w:ind w:left="284" w:right="168"/>
        <w:jc w:val="both"/>
        <w:rPr>
          <w:lang w:val="es-CL"/>
        </w:rPr>
      </w:pPr>
    </w:p>
    <w:p w14:paraId="2C940664" w14:textId="77777777" w:rsidR="00C21DF0" w:rsidRPr="00C21DF0" w:rsidRDefault="00C21DF0" w:rsidP="00C21DF0">
      <w:pPr>
        <w:rPr>
          <w:lang w:val="es-CL"/>
        </w:rPr>
      </w:pPr>
    </w:p>
    <w:p w14:paraId="02B74847" w14:textId="77777777" w:rsidR="00C21DF0" w:rsidRDefault="00C21DF0" w:rsidP="00C21DF0">
      <w:pPr>
        <w:pStyle w:val="figurecaption"/>
        <w:ind w:left="284" w:right="168"/>
        <w:rPr>
          <w:lang w:val="es-CL"/>
        </w:rPr>
      </w:pPr>
    </w:p>
    <w:p w14:paraId="0CD5A5B4" w14:textId="578DA9EB" w:rsidR="00C21DF0" w:rsidRPr="00C21DF0" w:rsidRDefault="00C21DF0" w:rsidP="00C21DF0">
      <w:pPr>
        <w:ind w:left="284"/>
        <w:rPr>
          <w:lang w:val="es-CL"/>
        </w:rPr>
      </w:pPr>
    </w:p>
    <w:p w14:paraId="244457CF" w14:textId="0BA52210" w:rsidR="00C21DF0" w:rsidRDefault="00C21DF0" w:rsidP="00C21DF0">
      <w:pPr>
        <w:pStyle w:val="figurecaption"/>
        <w:ind w:left="284" w:right="168"/>
        <w:jc w:val="both"/>
        <w:rPr>
          <w:lang w:val="es-CL"/>
        </w:rPr>
      </w:pPr>
    </w:p>
    <w:p w14:paraId="6A43513F" w14:textId="77777777" w:rsidR="00C21DF0" w:rsidRDefault="00C21DF0" w:rsidP="00C21DF0">
      <w:pPr>
        <w:pStyle w:val="figurecaption"/>
        <w:ind w:left="284" w:right="168"/>
        <w:rPr>
          <w:lang w:val="es-CL"/>
        </w:rPr>
      </w:pPr>
    </w:p>
    <w:p w14:paraId="58E487CC" w14:textId="4A60A403" w:rsidR="00C21DF0" w:rsidRPr="00C21DF0" w:rsidRDefault="00C21DF0" w:rsidP="00C21DF0">
      <w:pPr>
        <w:ind w:left="284"/>
        <w:rPr>
          <w:lang w:val="es-CL"/>
        </w:rPr>
      </w:pPr>
    </w:p>
    <w:p w14:paraId="59B30079" w14:textId="7224D576" w:rsidR="00B0701F" w:rsidRDefault="00B0701F" w:rsidP="00B0701F">
      <w:pPr>
        <w:pStyle w:val="figurecaption"/>
        <w:ind w:left="284" w:right="168"/>
        <w:rPr>
          <w:lang w:val="es-CL"/>
        </w:rPr>
      </w:pPr>
    </w:p>
    <w:p w14:paraId="3C0185AE" w14:textId="77777777" w:rsidR="00B0701F" w:rsidRDefault="00B0701F" w:rsidP="00B0701F">
      <w:pPr>
        <w:pStyle w:val="figurecaption"/>
        <w:ind w:left="284" w:right="168"/>
        <w:jc w:val="both"/>
        <w:rPr>
          <w:lang w:val="es-CL"/>
        </w:rPr>
      </w:pPr>
    </w:p>
    <w:p w14:paraId="0B35BC3B" w14:textId="77777777" w:rsidR="00B0701F" w:rsidRDefault="00B0701F" w:rsidP="00B0701F">
      <w:pPr>
        <w:pStyle w:val="figurecaption"/>
        <w:ind w:left="284" w:right="168"/>
        <w:jc w:val="both"/>
        <w:rPr>
          <w:lang w:val="es-CL"/>
        </w:rPr>
      </w:pPr>
    </w:p>
    <w:p w14:paraId="256C1042" w14:textId="77777777" w:rsidR="00B0701F" w:rsidRPr="00B0701F" w:rsidRDefault="00B0701F" w:rsidP="00B0701F">
      <w:pPr>
        <w:pStyle w:val="figurecaption"/>
        <w:ind w:left="284" w:right="168"/>
        <w:jc w:val="both"/>
        <w:rPr>
          <w:lang w:val="es-CL"/>
        </w:rPr>
      </w:pPr>
    </w:p>
    <w:p w14:paraId="24B1592A" w14:textId="77777777" w:rsidR="00B0701F" w:rsidRPr="00B0701F" w:rsidRDefault="00B0701F" w:rsidP="00B0701F">
      <w:pPr>
        <w:pStyle w:val="figure"/>
        <w:keepNext/>
        <w:ind w:left="284" w:right="168"/>
        <w:rPr>
          <w:lang w:val="es-CL"/>
        </w:rPr>
      </w:pPr>
    </w:p>
    <w:p w14:paraId="5427292C" w14:textId="34A6A00C" w:rsidR="00057872" w:rsidRDefault="00057872" w:rsidP="00057872">
      <w:pPr>
        <w:ind w:left="284"/>
        <w:rPr>
          <w:lang w:val="es-CL"/>
        </w:rPr>
      </w:pPr>
    </w:p>
    <w:p w14:paraId="6FB317B3" w14:textId="77777777" w:rsidR="00057872" w:rsidRPr="00057872" w:rsidRDefault="00057872" w:rsidP="00057872">
      <w:pPr>
        <w:ind w:left="284"/>
        <w:rPr>
          <w:lang w:val="es-CL"/>
        </w:rPr>
      </w:pPr>
    </w:p>
    <w:p w14:paraId="62567875" w14:textId="77777777" w:rsidR="00057872" w:rsidRPr="00FC7280" w:rsidRDefault="00057872" w:rsidP="00057872">
      <w:pPr>
        <w:pStyle w:val="figurecaption"/>
        <w:ind w:left="284" w:right="168"/>
        <w:jc w:val="both"/>
        <w:rPr>
          <w:b/>
          <w:lang w:val="es-CL"/>
        </w:rPr>
      </w:pPr>
    </w:p>
    <w:p w14:paraId="4708B0D5" w14:textId="05D32B03" w:rsidR="00FC7280" w:rsidRDefault="00FC7280" w:rsidP="00C73344">
      <w:pPr>
        <w:ind w:left="284"/>
        <w:rPr>
          <w:lang w:val="es-CL"/>
        </w:rPr>
      </w:pPr>
    </w:p>
    <w:p w14:paraId="6315A282" w14:textId="2C786EED" w:rsidR="00FC7280" w:rsidRPr="00C73344" w:rsidRDefault="00FC7280" w:rsidP="00C73344">
      <w:pPr>
        <w:ind w:left="284"/>
        <w:rPr>
          <w:lang w:val="es-CL"/>
        </w:rPr>
      </w:pPr>
    </w:p>
    <w:p w14:paraId="780FDF9F" w14:textId="358F48C6" w:rsidR="00835C61" w:rsidRPr="00A60CC4" w:rsidRDefault="001C5F45" w:rsidP="00C73344">
      <w:pPr>
        <w:pStyle w:val="Ttulo1"/>
        <w:numPr>
          <w:ilvl w:val="0"/>
          <w:numId w:val="0"/>
        </w:numPr>
        <w:ind w:left="284" w:right="168"/>
        <w:rPr>
          <w:szCs w:val="20"/>
          <w:lang w:val="es-CL"/>
        </w:rPr>
      </w:pPr>
      <w:r w:rsidRPr="00A60CC4">
        <w:rPr>
          <w:lang w:val="es-CL"/>
        </w:rPr>
        <w:br w:type="page"/>
      </w:r>
    </w:p>
    <w:p w14:paraId="2ED2BFBF" w14:textId="77777777" w:rsidR="001C5F45" w:rsidRPr="00C73344" w:rsidRDefault="001C5F45" w:rsidP="001C5F45">
      <w:pPr>
        <w:ind w:left="284" w:right="168"/>
        <w:rPr>
          <w:lang w:val="es-CL"/>
        </w:rPr>
      </w:pPr>
    </w:p>
    <w:p w14:paraId="0D9AECB5" w14:textId="5203EC13" w:rsidR="00835C61" w:rsidRPr="002858C2" w:rsidRDefault="00835C61" w:rsidP="005B1A90">
      <w:pPr>
        <w:ind w:left="284" w:right="168"/>
        <w:rPr>
          <w:lang w:val="es-CL"/>
        </w:rPr>
      </w:pPr>
    </w:p>
    <w:sectPr w:rsidR="00835C61" w:rsidRPr="002858C2" w:rsidSect="005B1A90">
      <w:headerReference w:type="default" r:id="rId20"/>
      <w:headerReference w:type="first" r:id="rId21"/>
      <w:footerReference w:type="first" r:id="rId22"/>
      <w:type w:val="continuous"/>
      <w:pgSz w:w="12240" w:h="15840"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C18E" w14:textId="77777777" w:rsidR="00AB4944" w:rsidRDefault="00AB4944" w:rsidP="00DA64D7">
      <w:r>
        <w:separator/>
      </w:r>
    </w:p>
  </w:endnote>
  <w:endnote w:type="continuationSeparator" w:id="0">
    <w:p w14:paraId="412B7856" w14:textId="77777777" w:rsidR="00AB4944" w:rsidRDefault="00AB4944" w:rsidP="00D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125" w14:textId="77777777" w:rsidR="008D2BF7" w:rsidRDefault="008D2BF7" w:rsidP="00DA64D7"/>
  <w:p w14:paraId="04CBC0AD" w14:textId="77777777" w:rsidR="008D2BF7" w:rsidRPr="00372FCD" w:rsidRDefault="008D2BF7" w:rsidP="00DA64D7">
    <w:pPr>
      <w:rPr>
        <w:lang w:val="fr-CH"/>
      </w:rPr>
    </w:pPr>
    <w:r>
      <w:rPr>
        <w:i/>
      </w:rPr>
      <w:t xml:space="preserve">ICI-517 </w:t>
    </w:r>
    <w:proofErr w:type="spellStart"/>
    <w:r>
      <w:rPr>
        <w:i/>
      </w:rPr>
      <w:t>Electivo</w:t>
    </w:r>
    <w:proofErr w:type="spellEnd"/>
    <w:r>
      <w:rPr>
        <w:i/>
      </w:rPr>
      <w:t xml:space="preserve"> I – </w:t>
    </w:r>
    <w:proofErr w:type="spellStart"/>
    <w:r>
      <w:rPr>
        <w:i/>
      </w:rPr>
      <w:t>Programación</w:t>
    </w:r>
    <w:proofErr w:type="spellEnd"/>
    <w:r>
      <w:rPr>
        <w:i/>
      </w:rPr>
      <w:t xml:space="preserve"> </w:t>
    </w:r>
    <w:proofErr w:type="spellStart"/>
    <w:r>
      <w:rPr>
        <w:i/>
      </w:rPr>
      <w:t>Paralela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0FAD" w14:textId="77777777" w:rsidR="00AB4944" w:rsidRDefault="00AB4944" w:rsidP="00DA64D7">
      <w:r>
        <w:separator/>
      </w:r>
    </w:p>
  </w:footnote>
  <w:footnote w:type="continuationSeparator" w:id="0">
    <w:p w14:paraId="7E101029" w14:textId="77777777" w:rsidR="00AB4944" w:rsidRDefault="00AB4944" w:rsidP="00D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D2BF7" w14:paraId="23EF05FE" w14:textId="77777777" w:rsidTr="008D2BF7">
      <w:tc>
        <w:tcPr>
          <w:tcW w:w="5228" w:type="dxa"/>
        </w:tcPr>
        <w:p w14:paraId="13B7ADA3" w14:textId="77777777" w:rsidR="008D2BF7" w:rsidRPr="002858C2" w:rsidRDefault="008D2BF7" w:rsidP="008D2BF7">
          <w:pPr>
            <w:rPr>
              <w:lang w:val="es-CL"/>
            </w:rPr>
          </w:pPr>
          <w:r w:rsidRPr="002858C2">
            <w:rPr>
              <w:rFonts w:eastAsia="DengXian"/>
              <w:lang w:val="es-CL"/>
            </w:rPr>
            <w:t>ICI-517 Electivo I – Programación Paralela</w:t>
          </w:r>
        </w:p>
      </w:tc>
      <w:tc>
        <w:tcPr>
          <w:tcW w:w="5228" w:type="dxa"/>
        </w:tcPr>
        <w:p w14:paraId="088CFDBE" w14:textId="77777777" w:rsidR="008D2BF7" w:rsidRDefault="008D2BF7" w:rsidP="008D2BF7">
          <w:pPr>
            <w:jc w:val="right"/>
          </w:pPr>
          <w:r>
            <w:fldChar w:fldCharType="begin"/>
          </w:r>
          <w:r>
            <w:instrText xml:space="preserve"> PAGE   \* MERGEFORMAT </w:instrText>
          </w:r>
          <w:r>
            <w:fldChar w:fldCharType="separate"/>
          </w:r>
          <w:r>
            <w:t>2</w:t>
          </w:r>
          <w:r>
            <w:fldChar w:fldCharType="end"/>
          </w:r>
          <w:r>
            <w:t xml:space="preserve"> / </w:t>
          </w:r>
          <w:fldSimple w:instr=" NUMPAGES   \* MERGEFORMAT ">
            <w:r>
              <w:t>3</w:t>
            </w:r>
          </w:fldSimple>
        </w:p>
      </w:tc>
    </w:tr>
  </w:tbl>
  <w:p w14:paraId="23C59BF2" w14:textId="77777777" w:rsidR="008D2BF7" w:rsidRPr="00A7682B" w:rsidRDefault="008D2BF7" w:rsidP="008D2B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CellMar>
        <w:left w:w="0" w:type="dxa"/>
        <w:right w:w="0" w:type="dxa"/>
      </w:tblCellMar>
      <w:tblLook w:val="04A0" w:firstRow="1" w:lastRow="0" w:firstColumn="1" w:lastColumn="0" w:noHBand="0" w:noVBand="1"/>
    </w:tblPr>
    <w:tblGrid>
      <w:gridCol w:w="4111"/>
      <w:gridCol w:w="6521"/>
    </w:tblGrid>
    <w:tr w:rsidR="008D2BF7" w:rsidRPr="00C83E4B" w14:paraId="47CFA2BE" w14:textId="77777777" w:rsidTr="001C1430">
      <w:trPr>
        <w:trHeight w:val="686"/>
      </w:trPr>
      <w:tc>
        <w:tcPr>
          <w:tcW w:w="4111" w:type="dxa"/>
          <w:shd w:val="clear" w:color="auto" w:fill="auto"/>
          <w:vAlign w:val="center"/>
        </w:tcPr>
        <w:p w14:paraId="606FCD20" w14:textId="77777777" w:rsidR="008D2BF7" w:rsidRPr="002858C2" w:rsidRDefault="008D2BF7" w:rsidP="00DA64D7">
          <w:pPr>
            <w:pStyle w:val="Encabezado"/>
            <w:rPr>
              <w:rFonts w:eastAsia="DengXian"/>
              <w:lang w:val="es-CL"/>
            </w:rPr>
          </w:pPr>
          <w:r w:rsidRPr="002858C2">
            <w:rPr>
              <w:rFonts w:eastAsia="DengXian"/>
              <w:lang w:val="es-CL"/>
            </w:rPr>
            <w:t>ICI-517 Electivo I – Programación Paralela</w:t>
          </w:r>
        </w:p>
      </w:tc>
      <w:tc>
        <w:tcPr>
          <w:tcW w:w="6521" w:type="dxa"/>
          <w:shd w:val="clear" w:color="auto" w:fill="auto"/>
          <w:vAlign w:val="center"/>
        </w:tcPr>
        <w:p w14:paraId="3C1D36E4" w14:textId="77777777" w:rsidR="008D2BF7" w:rsidRPr="002858C2" w:rsidRDefault="008D2BF7" w:rsidP="00DA64D7">
          <w:pPr>
            <w:pStyle w:val="Encabezado"/>
            <w:rPr>
              <w:rFonts w:eastAsia="DengXian"/>
              <w:lang w:val="es-CL"/>
            </w:rPr>
          </w:pPr>
          <w:r w:rsidRPr="002858C2">
            <w:rPr>
              <w:rFonts w:eastAsia="DengXian"/>
              <w:lang w:val="es-CL"/>
            </w:rPr>
            <w:t>Escuela de Ingeniería Informática, Universidad de Valparaíso</w:t>
          </w:r>
        </w:p>
      </w:tc>
    </w:tr>
  </w:tbl>
  <w:p w14:paraId="03A32BAB" w14:textId="77777777" w:rsidR="008D2BF7" w:rsidRPr="002858C2" w:rsidRDefault="008D2BF7" w:rsidP="00DA64D7">
    <w:pP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pStyle w:val="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0F40DC"/>
    <w:multiLevelType w:val="multilevel"/>
    <w:tmpl w:val="354E51FA"/>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7"/>
  </w:num>
  <w:num w:numId="4">
    <w:abstractNumId w:val="9"/>
  </w:num>
  <w:num w:numId="5">
    <w:abstractNumId w:val="13"/>
  </w:num>
  <w:num w:numId="6">
    <w:abstractNumId w:val="5"/>
  </w:num>
  <w:num w:numId="7">
    <w:abstractNumId w:val="13"/>
  </w:num>
  <w:num w:numId="8">
    <w:abstractNumId w:val="5"/>
  </w:num>
  <w:num w:numId="9">
    <w:abstractNumId w:val="13"/>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7"/>
  </w:num>
  <w:num w:numId="14">
    <w:abstractNumId w:val="13"/>
  </w:num>
  <w:num w:numId="15">
    <w:abstractNumId w:val="5"/>
  </w:num>
  <w:num w:numId="16">
    <w:abstractNumId w:val="4"/>
  </w:num>
  <w:num w:numId="17">
    <w:abstractNumId w:val="12"/>
  </w:num>
  <w:num w:numId="18">
    <w:abstractNumId w:val="12"/>
  </w:num>
  <w:num w:numId="19">
    <w:abstractNumId w:val="12"/>
  </w:num>
  <w:num w:numId="20">
    <w:abstractNumId w:val="11"/>
  </w:num>
  <w:num w:numId="21">
    <w:abstractNumId w:val="6"/>
  </w:num>
  <w:num w:numId="22">
    <w:abstractNumId w:val="6"/>
  </w:num>
  <w:num w:numId="23">
    <w:abstractNumId w:val="6"/>
  </w:num>
  <w:num w:numId="24">
    <w:abstractNumId w:val="6"/>
  </w:num>
  <w:num w:numId="25">
    <w:abstractNumId w:val="0"/>
  </w:num>
  <w:num w:numId="26">
    <w:abstractNumId w:val="6"/>
  </w:num>
  <w:num w:numId="27">
    <w:abstractNumId w:val="3"/>
  </w:num>
  <w:num w:numId="28">
    <w:abstractNumId w:val="16"/>
  </w:num>
  <w:num w:numId="29">
    <w:abstractNumId w:val="16"/>
  </w:num>
  <w:num w:numId="30">
    <w:abstractNumId w:val="14"/>
  </w:num>
  <w:num w:numId="31">
    <w:abstractNumId w:val="1"/>
  </w:num>
  <w:num w:numId="32">
    <w:abstractNumId w:val="18"/>
  </w:num>
  <w:num w:numId="33">
    <w:abstractNumId w:val="2"/>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CL" w:vendorID="64" w:dllVersion="0"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C2"/>
    <w:rsid w:val="00015EAC"/>
    <w:rsid w:val="000315D6"/>
    <w:rsid w:val="00057872"/>
    <w:rsid w:val="00057A40"/>
    <w:rsid w:val="00062644"/>
    <w:rsid w:val="00073F38"/>
    <w:rsid w:val="000921E8"/>
    <w:rsid w:val="000A6A51"/>
    <w:rsid w:val="000B3351"/>
    <w:rsid w:val="000E0787"/>
    <w:rsid w:val="000F2ABA"/>
    <w:rsid w:val="001251A6"/>
    <w:rsid w:val="00130D6E"/>
    <w:rsid w:val="00137179"/>
    <w:rsid w:val="00146BCD"/>
    <w:rsid w:val="0014708D"/>
    <w:rsid w:val="00171043"/>
    <w:rsid w:val="00173165"/>
    <w:rsid w:val="001C1236"/>
    <w:rsid w:val="001C1430"/>
    <w:rsid w:val="001C5F45"/>
    <w:rsid w:val="001D296E"/>
    <w:rsid w:val="001E2AEB"/>
    <w:rsid w:val="001E55CA"/>
    <w:rsid w:val="001E6B90"/>
    <w:rsid w:val="001F295D"/>
    <w:rsid w:val="001F4617"/>
    <w:rsid w:val="0020604E"/>
    <w:rsid w:val="00255DC3"/>
    <w:rsid w:val="0028143A"/>
    <w:rsid w:val="0028429A"/>
    <w:rsid w:val="002858C2"/>
    <w:rsid w:val="0029463C"/>
    <w:rsid w:val="002A4850"/>
    <w:rsid w:val="002B5AC7"/>
    <w:rsid w:val="002F6319"/>
    <w:rsid w:val="002F7353"/>
    <w:rsid w:val="00322BE8"/>
    <w:rsid w:val="0032493C"/>
    <w:rsid w:val="00326141"/>
    <w:rsid w:val="00331BF6"/>
    <w:rsid w:val="00341171"/>
    <w:rsid w:val="00342D84"/>
    <w:rsid w:val="003504D8"/>
    <w:rsid w:val="003935B3"/>
    <w:rsid w:val="003A11E6"/>
    <w:rsid w:val="003A4C09"/>
    <w:rsid w:val="003C7674"/>
    <w:rsid w:val="00401D30"/>
    <w:rsid w:val="00405E76"/>
    <w:rsid w:val="00416137"/>
    <w:rsid w:val="004217B5"/>
    <w:rsid w:val="00421BCA"/>
    <w:rsid w:val="00424CD7"/>
    <w:rsid w:val="00436770"/>
    <w:rsid w:val="00492A6F"/>
    <w:rsid w:val="004A3074"/>
    <w:rsid w:val="004C7D14"/>
    <w:rsid w:val="004D185E"/>
    <w:rsid w:val="004D44E6"/>
    <w:rsid w:val="004D5279"/>
    <w:rsid w:val="00502A5D"/>
    <w:rsid w:val="00534ACB"/>
    <w:rsid w:val="0054654C"/>
    <w:rsid w:val="0055369D"/>
    <w:rsid w:val="00565269"/>
    <w:rsid w:val="005707A1"/>
    <w:rsid w:val="00576B2E"/>
    <w:rsid w:val="0059735D"/>
    <w:rsid w:val="005A49A5"/>
    <w:rsid w:val="005A724E"/>
    <w:rsid w:val="005B1251"/>
    <w:rsid w:val="005B1A90"/>
    <w:rsid w:val="005B346F"/>
    <w:rsid w:val="005E2A08"/>
    <w:rsid w:val="00601DF2"/>
    <w:rsid w:val="00610B82"/>
    <w:rsid w:val="0062579E"/>
    <w:rsid w:val="00641261"/>
    <w:rsid w:val="00656BCC"/>
    <w:rsid w:val="006734AF"/>
    <w:rsid w:val="00677A03"/>
    <w:rsid w:val="00682B31"/>
    <w:rsid w:val="00683584"/>
    <w:rsid w:val="00692393"/>
    <w:rsid w:val="006B0924"/>
    <w:rsid w:val="006B1ECC"/>
    <w:rsid w:val="006C6938"/>
    <w:rsid w:val="006D4267"/>
    <w:rsid w:val="006F212E"/>
    <w:rsid w:val="00721E71"/>
    <w:rsid w:val="0074168F"/>
    <w:rsid w:val="0074176F"/>
    <w:rsid w:val="007439C0"/>
    <w:rsid w:val="007744F9"/>
    <w:rsid w:val="007A2A63"/>
    <w:rsid w:val="007B1F02"/>
    <w:rsid w:val="007E4286"/>
    <w:rsid w:val="007F04AF"/>
    <w:rsid w:val="007F7A48"/>
    <w:rsid w:val="00835C61"/>
    <w:rsid w:val="0084286C"/>
    <w:rsid w:val="008617EC"/>
    <w:rsid w:val="0086607F"/>
    <w:rsid w:val="00870AFC"/>
    <w:rsid w:val="00874FCC"/>
    <w:rsid w:val="00876E43"/>
    <w:rsid w:val="00896776"/>
    <w:rsid w:val="008A3DA5"/>
    <w:rsid w:val="008C1831"/>
    <w:rsid w:val="008C7574"/>
    <w:rsid w:val="008D2BF7"/>
    <w:rsid w:val="008E27C8"/>
    <w:rsid w:val="00901B13"/>
    <w:rsid w:val="00901E1D"/>
    <w:rsid w:val="00905263"/>
    <w:rsid w:val="0091798A"/>
    <w:rsid w:val="009200BD"/>
    <w:rsid w:val="00937E9F"/>
    <w:rsid w:val="0094614B"/>
    <w:rsid w:val="00956D41"/>
    <w:rsid w:val="00957290"/>
    <w:rsid w:val="009574BF"/>
    <w:rsid w:val="009621D6"/>
    <w:rsid w:val="00967875"/>
    <w:rsid w:val="009C1A56"/>
    <w:rsid w:val="009D291E"/>
    <w:rsid w:val="009E4CEE"/>
    <w:rsid w:val="009F090C"/>
    <w:rsid w:val="009F5DC2"/>
    <w:rsid w:val="009F70E6"/>
    <w:rsid w:val="00A06009"/>
    <w:rsid w:val="00A10FF9"/>
    <w:rsid w:val="00A26224"/>
    <w:rsid w:val="00A46226"/>
    <w:rsid w:val="00A60CC4"/>
    <w:rsid w:val="00A97B22"/>
    <w:rsid w:val="00AA418E"/>
    <w:rsid w:val="00AA6002"/>
    <w:rsid w:val="00AB4944"/>
    <w:rsid w:val="00AE61B9"/>
    <w:rsid w:val="00B0701F"/>
    <w:rsid w:val="00B17053"/>
    <w:rsid w:val="00B17B1E"/>
    <w:rsid w:val="00B34725"/>
    <w:rsid w:val="00B448BA"/>
    <w:rsid w:val="00B51A50"/>
    <w:rsid w:val="00B52500"/>
    <w:rsid w:val="00B52B6B"/>
    <w:rsid w:val="00B86B0C"/>
    <w:rsid w:val="00B97BE0"/>
    <w:rsid w:val="00BA1494"/>
    <w:rsid w:val="00BB0967"/>
    <w:rsid w:val="00BC1763"/>
    <w:rsid w:val="00BC54C0"/>
    <w:rsid w:val="00BC5688"/>
    <w:rsid w:val="00C04AD4"/>
    <w:rsid w:val="00C14AC6"/>
    <w:rsid w:val="00C20562"/>
    <w:rsid w:val="00C21DF0"/>
    <w:rsid w:val="00C30794"/>
    <w:rsid w:val="00C34D4A"/>
    <w:rsid w:val="00C44917"/>
    <w:rsid w:val="00C52C3A"/>
    <w:rsid w:val="00C65E6B"/>
    <w:rsid w:val="00C73344"/>
    <w:rsid w:val="00C83E4B"/>
    <w:rsid w:val="00CE2121"/>
    <w:rsid w:val="00CE769D"/>
    <w:rsid w:val="00CF4796"/>
    <w:rsid w:val="00D1254C"/>
    <w:rsid w:val="00D27B93"/>
    <w:rsid w:val="00DA2D46"/>
    <w:rsid w:val="00DA64D7"/>
    <w:rsid w:val="00DC698F"/>
    <w:rsid w:val="00DD3B93"/>
    <w:rsid w:val="00E40786"/>
    <w:rsid w:val="00E429AD"/>
    <w:rsid w:val="00EB17A0"/>
    <w:rsid w:val="00EB31F6"/>
    <w:rsid w:val="00EC5ECD"/>
    <w:rsid w:val="00EF2806"/>
    <w:rsid w:val="00EF4908"/>
    <w:rsid w:val="00F11FF4"/>
    <w:rsid w:val="00F21E49"/>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4E98"/>
    <w:rsid w:val="00FB559B"/>
    <w:rsid w:val="00FC7280"/>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FC4"/>
  <w15:docId w15:val="{E9A6ACF5-DB16-412A-A181-70B1FBCA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51"/>
    <w:pPr>
      <w:suppressAutoHyphens/>
      <w:adjustRightInd w:val="0"/>
      <w:snapToGrid w:val="0"/>
      <w:spacing w:after="120" w:line="228" w:lineRule="auto"/>
      <w:jc w:val="both"/>
    </w:pPr>
    <w:rPr>
      <w:rFonts w:ascii="Palatino Linotype" w:eastAsia="Times New Roman" w:hAnsi="Palatino Linotype"/>
      <w:snapToGrid w:val="0"/>
      <w:color w:val="000000"/>
      <w:szCs w:val="22"/>
      <w:lang w:val="en-US" w:eastAsia="de-DE" w:bidi="en-US"/>
    </w:rPr>
  </w:style>
  <w:style w:type="paragraph" w:styleId="Ttulo1">
    <w:name w:val="heading 1"/>
    <w:basedOn w:val="Normal"/>
    <w:next w:val="Normal"/>
    <w:link w:val="Ttulo1Car"/>
    <w:uiPriority w:val="9"/>
    <w:qFormat/>
    <w:rsid w:val="008D2BF7"/>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4D7"/>
    <w:rPr>
      <w:rFonts w:ascii="Palatino Linotype" w:eastAsia="Times New Roman" w:hAnsi="Palatino Linotype"/>
      <w:b/>
      <w:snapToGrid w:val="0"/>
      <w:color w:val="000000"/>
      <w:szCs w:val="22"/>
      <w:lang w:val="en-US"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55369D"/>
    <w:pPr>
      <w:numPr>
        <w:numId w:val="16"/>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Downloads\plantilla-informe%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plantilla-informe (2).dotx</Template>
  <TotalTime>1832</TotalTime>
  <Pages>1</Pages>
  <Words>945</Words>
  <Characters>5199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brandon diaz videla</dc:creator>
  <cp:keywords/>
  <dc:description/>
  <cp:lastModifiedBy>brandon diaz videla</cp:lastModifiedBy>
  <cp:revision>5</cp:revision>
  <cp:lastPrinted>2021-04-07T15:35:00Z</cp:lastPrinted>
  <dcterms:created xsi:type="dcterms:W3CDTF">2021-05-14T13:42:00Z</dcterms:created>
  <dcterms:modified xsi:type="dcterms:W3CDTF">2021-05-24T20:16:00Z</dcterms:modified>
</cp:coreProperties>
</file>